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4A06A2E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1AE5C08" w14:textId="2689A519" w:rsidR="00523479" w:rsidRDefault="00E02DCD" w:rsidP="004E7CD5">
            <w:pPr>
              <w:pStyle w:val="Initials"/>
              <w:spacing w:after="1200"/>
              <w:ind w:right="43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2B7DACB" wp14:editId="2D2D368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254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E36569D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264653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264653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F08C50A58FC0F942BC6C16F70723C7B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F75A2">
                  <w:t>AZ</w:t>
                </w:r>
              </w:sdtContent>
            </w:sdt>
          </w:p>
          <w:p w14:paraId="690D6BA1" w14:textId="77777777" w:rsidR="00A50939" w:rsidRPr="00333CD3" w:rsidRDefault="009669F7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51AE1707A407347A9C9FBFFC5D6F71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F06402">
                  <w:rPr>
                    <w:rFonts w:ascii="PLAYFAIR DISPLAY REGULAR ROMAN" w:hAnsi="PLAYFAIR DISPLAY REGULAR ROMAN"/>
                  </w:rPr>
                  <w:t>Objective</w:t>
                </w:r>
              </w:sdtContent>
            </w:sdt>
          </w:p>
          <w:p w14:paraId="075EC7E1" w14:textId="387FDC5F" w:rsidR="009B2439" w:rsidRPr="001A4183" w:rsidRDefault="00A72F03" w:rsidP="001A4183">
            <w:pPr>
              <w:pStyle w:val="BasicParagraph"/>
              <w:suppressAutoHyphens/>
              <w:ind w:firstLine="360"/>
              <w:rPr>
                <w:rFonts w:ascii="Quicksand" w:hAnsi="Quicksand" w:cs="Quicksand"/>
              </w:rPr>
            </w:pPr>
            <w:r w:rsidRPr="004811FE">
              <w:rPr>
                <w:rFonts w:cs="Quicksand"/>
                <w:sz w:val="22"/>
                <w:szCs w:val="22"/>
              </w:rPr>
              <w:t>I’m a web developer unicorn w</w:t>
            </w:r>
            <w:r w:rsidR="002C250F" w:rsidRPr="004811FE">
              <w:rPr>
                <w:rFonts w:cs="Quicksand"/>
                <w:sz w:val="22"/>
                <w:szCs w:val="22"/>
              </w:rPr>
              <w:t>ith</w:t>
            </w:r>
            <w:r w:rsidRPr="004811FE">
              <w:rPr>
                <w:rFonts w:cs="Quicksand"/>
                <w:sz w:val="22"/>
                <w:szCs w:val="22"/>
              </w:rPr>
              <w:t xml:space="preserve"> an amazing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background </w:t>
            </w:r>
            <w:r w:rsidR="001A4183">
              <w:rPr>
                <w:rFonts w:cs="Quicksand"/>
                <w:sz w:val="22"/>
                <w:szCs w:val="22"/>
              </w:rPr>
              <w:t>in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 visual design, photography, and </w:t>
            </w:r>
            <w:r w:rsidR="001A4183">
              <w:rPr>
                <w:rFonts w:cs="Quicksand"/>
                <w:sz w:val="22"/>
                <w:szCs w:val="22"/>
              </w:rPr>
              <w:t>digital media</w:t>
            </w:r>
            <w:r w:rsidR="004811FE" w:rsidRPr="004811FE">
              <w:rPr>
                <w:rFonts w:cs="Quicksand"/>
                <w:sz w:val="22"/>
                <w:szCs w:val="22"/>
              </w:rPr>
              <w:t xml:space="preserve">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creation. I </w:t>
            </w:r>
            <w:r w:rsidR="004811FE" w:rsidRPr="004811FE">
              <w:rPr>
                <w:rFonts w:cs="Quicksand"/>
                <w:sz w:val="22"/>
                <w:szCs w:val="22"/>
              </w:rPr>
              <w:t xml:space="preserve">have a rare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love </w:t>
            </w:r>
            <w:r w:rsidR="004811FE" w:rsidRPr="004811FE">
              <w:rPr>
                <w:rFonts w:cs="Quicksand"/>
                <w:sz w:val="22"/>
                <w:szCs w:val="22"/>
              </w:rPr>
              <w:t xml:space="preserve">of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debugging </w:t>
            </w:r>
            <w:r w:rsidR="001A4183">
              <w:rPr>
                <w:rFonts w:cs="Quicksand"/>
                <w:sz w:val="22"/>
                <w:szCs w:val="22"/>
              </w:rPr>
              <w:t xml:space="preserve">code 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and am super-skilled at mastering new technologies. With </w:t>
            </w:r>
            <w:r w:rsidR="001A4183">
              <w:rPr>
                <w:rFonts w:cs="Quicksand"/>
                <w:sz w:val="22"/>
                <w:szCs w:val="22"/>
              </w:rPr>
              <w:t>my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 powers combine, I’m excited to develop amazing, semantic websites that are fast, well-designed and </w:t>
            </w:r>
            <w:r w:rsidR="004811FE" w:rsidRPr="004811FE">
              <w:rPr>
                <w:rFonts w:cs="Quicksand"/>
                <w:sz w:val="22"/>
                <w:szCs w:val="22"/>
              </w:rPr>
              <w:t>make</w:t>
            </w:r>
            <w:r w:rsidR="002C250F" w:rsidRPr="004811FE">
              <w:rPr>
                <w:rFonts w:cs="Quicksand"/>
                <w:sz w:val="22"/>
                <w:szCs w:val="22"/>
              </w:rPr>
              <w:t xml:space="preserve"> an impact</w:t>
            </w:r>
            <w:r w:rsidR="00437A5A">
              <w:rPr>
                <w:rFonts w:ascii="Quicksand" w:hAnsi="Quicksand" w:cs="Quicksand"/>
              </w:rPr>
              <w:t>.</w:t>
            </w:r>
          </w:p>
          <w:p w14:paraId="42E6FFB1" w14:textId="13461186" w:rsidR="002C2CDD" w:rsidRPr="00333CD3" w:rsidRDefault="002C2CDD" w:rsidP="007569C1"/>
          <w:p w14:paraId="32EBFAF9" w14:textId="3172EF9E" w:rsidR="002C2CDD" w:rsidRPr="00C21166" w:rsidRDefault="009669F7" w:rsidP="004E7CD5">
            <w:pPr>
              <w:pStyle w:val="Heading3"/>
              <w:spacing w:before="36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alias w:val="Skills:"/>
                <w:tag w:val="Skills:"/>
                <w:id w:val="1490835561"/>
                <w:placeholder>
                  <w:docPart w:val="8D01AC3A03EF0343A5342D37F27CDE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21166">
                  <w:rPr>
                    <w:rFonts w:ascii="PLAYFAIR DISPLAY REGULAR ROMAN" w:hAnsi="PLAYFAIR DISPLAY REGULAR ROMAN"/>
                    <w:sz w:val="26"/>
                    <w:szCs w:val="26"/>
                  </w:rPr>
                  <w:t>Skills</w:t>
                </w:r>
              </w:sdtContent>
            </w:sdt>
            <w:r w:rsidR="00C21166" w:rsidRPr="00C21166">
              <w:rPr>
                <w:sz w:val="26"/>
                <w:szCs w:val="26"/>
              </w:rPr>
              <w:t>/Technologies</w:t>
            </w:r>
          </w:p>
          <w:p w14:paraId="47C7F7E8" w14:textId="15458DA2" w:rsidR="009B2439" w:rsidRPr="004B34C4" w:rsidRDefault="00F06402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HTML5</w:t>
            </w:r>
            <w:r w:rsidR="00C21166" w:rsidRPr="004B34C4">
              <w:rPr>
                <w:rFonts w:cs="Quicksand"/>
                <w:sz w:val="22"/>
                <w:szCs w:val="22"/>
              </w:rPr>
              <w:t xml:space="preserve"> / CSS / JavaScript</w:t>
            </w:r>
          </w:p>
          <w:p w14:paraId="132EB983" w14:textId="1373EBB0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JSON</w:t>
            </w:r>
            <w:r w:rsidR="00C21166" w:rsidRPr="004B34C4">
              <w:rPr>
                <w:rFonts w:cs="Quicksand"/>
                <w:sz w:val="22"/>
                <w:szCs w:val="22"/>
              </w:rPr>
              <w:t xml:space="preserve"> / API / </w:t>
            </w:r>
            <w:r w:rsidR="00A766DE">
              <w:rPr>
                <w:rFonts w:cs="Quicksand"/>
                <w:sz w:val="22"/>
                <w:szCs w:val="22"/>
              </w:rPr>
              <w:t>CDN</w:t>
            </w:r>
          </w:p>
          <w:p w14:paraId="5A84DF42" w14:textId="389336B2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proofErr w:type="spellStart"/>
            <w:r w:rsidRPr="004B34C4">
              <w:rPr>
                <w:rFonts w:cs="Quicksand"/>
                <w:sz w:val="22"/>
                <w:szCs w:val="22"/>
              </w:rPr>
              <w:t>Github</w:t>
            </w:r>
            <w:proofErr w:type="spellEnd"/>
            <w:r w:rsidR="00C21166" w:rsidRPr="004B34C4">
              <w:rPr>
                <w:rFonts w:cs="Quicksand"/>
                <w:sz w:val="22"/>
                <w:szCs w:val="22"/>
              </w:rPr>
              <w:t xml:space="preserve"> / </w:t>
            </w:r>
            <w:proofErr w:type="spellStart"/>
            <w:r w:rsidR="00C21166" w:rsidRPr="004B34C4">
              <w:rPr>
                <w:rFonts w:cs="Quicksand"/>
                <w:sz w:val="22"/>
                <w:szCs w:val="22"/>
              </w:rPr>
              <w:t>CodePen</w:t>
            </w:r>
            <w:proofErr w:type="spellEnd"/>
            <w:r w:rsidR="00C21166" w:rsidRPr="004B34C4">
              <w:rPr>
                <w:rFonts w:cs="Quicksand"/>
                <w:sz w:val="22"/>
                <w:szCs w:val="22"/>
              </w:rPr>
              <w:t xml:space="preserve"> </w:t>
            </w:r>
          </w:p>
          <w:p w14:paraId="3675BDAC" w14:textId="77777777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VS Code</w:t>
            </w:r>
          </w:p>
          <w:p w14:paraId="5DFA4008" w14:textId="741D09CD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="00C21166" w:rsidRPr="004B34C4">
              <w:rPr>
                <w:rFonts w:cs="Quicksand"/>
                <w:sz w:val="22"/>
                <w:szCs w:val="22"/>
              </w:rPr>
              <w:t>Browser</w:t>
            </w:r>
            <w:r w:rsidRPr="004B34C4">
              <w:rPr>
                <w:rFonts w:cs="Quicksand"/>
                <w:sz w:val="22"/>
                <w:szCs w:val="22"/>
              </w:rPr>
              <w:t xml:space="preserve"> Dev</w:t>
            </w:r>
            <w:r w:rsidR="00C21166" w:rsidRPr="004B34C4">
              <w:rPr>
                <w:rFonts w:cs="Quicksand"/>
                <w:sz w:val="22"/>
                <w:szCs w:val="22"/>
              </w:rPr>
              <w:t>eloper</w:t>
            </w:r>
            <w:r w:rsidRPr="004B34C4">
              <w:rPr>
                <w:rFonts w:cs="Quicksand"/>
                <w:sz w:val="22"/>
                <w:szCs w:val="22"/>
              </w:rPr>
              <w:t xml:space="preserve"> Tools</w:t>
            </w:r>
          </w:p>
          <w:p w14:paraId="647756DC" w14:textId="77777777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Adobe Creative Suite:</w:t>
            </w:r>
          </w:p>
          <w:p w14:paraId="514C1B99" w14:textId="77777777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cs="Quicksand"/>
                <w:sz w:val="22"/>
                <w:szCs w:val="22"/>
              </w:rPr>
              <w:tab/>
              <w:t>-Photoshop</w:t>
            </w:r>
          </w:p>
          <w:p w14:paraId="73223EB4" w14:textId="31C9D0B4" w:rsidR="009B2439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cs="Quicksand"/>
                <w:sz w:val="22"/>
                <w:szCs w:val="22"/>
              </w:rPr>
              <w:tab/>
              <w:t>-Dreamweaver</w:t>
            </w:r>
          </w:p>
          <w:p w14:paraId="495DA45E" w14:textId="66CCE7EB" w:rsidR="002C250F" w:rsidRPr="00C21166" w:rsidRDefault="009669F7" w:rsidP="002C250F">
            <w:pPr>
              <w:pStyle w:val="Heading3"/>
              <w:spacing w:before="36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alias w:val="Skills:"/>
                <w:tag w:val="Skills:"/>
                <w:id w:val="-1952693745"/>
                <w:placeholder>
                  <w:docPart w:val="3C33F19E5539D640898ECB032D2327F3"/>
                </w:placeholder>
                <w:temporary/>
                <w:showingPlcHdr/>
                <w15:appearance w15:val="hidden"/>
              </w:sdtPr>
              <w:sdtEndPr/>
              <w:sdtContent>
                <w:r w:rsidR="002C250F" w:rsidRPr="00C21166">
                  <w:rPr>
                    <w:rFonts w:ascii="PLAYFAIR DISPLAY REGULAR ROMAN" w:hAnsi="PLAYFAIR DISPLAY REGULAR ROMAN"/>
                    <w:sz w:val="26"/>
                    <w:szCs w:val="26"/>
                  </w:rPr>
                  <w:t>Skills</w:t>
                </w:r>
              </w:sdtContent>
            </w:sdt>
            <w:r w:rsidR="002C250F">
              <w:rPr>
                <w:sz w:val="26"/>
                <w:szCs w:val="26"/>
              </w:rPr>
              <w:t xml:space="preserve"> Cont’d</w:t>
            </w:r>
          </w:p>
          <w:p w14:paraId="55AC15D6" w14:textId="77777777" w:rsidR="002C250F" w:rsidRPr="004B34C4" w:rsidRDefault="002C250F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</w:p>
          <w:p w14:paraId="39128CA3" w14:textId="77777777" w:rsidR="006F75A2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cs="Quicksand"/>
                <w:sz w:val="22"/>
                <w:szCs w:val="22"/>
              </w:rPr>
              <w:tab/>
            </w:r>
            <w:r w:rsidR="006F75A2" w:rsidRPr="004B34C4">
              <w:rPr>
                <w:rFonts w:cs="Quicksand"/>
                <w:sz w:val="22"/>
                <w:szCs w:val="22"/>
              </w:rPr>
              <w:t xml:space="preserve">-InDesign </w:t>
            </w:r>
          </w:p>
          <w:p w14:paraId="03CC6286" w14:textId="238338CD" w:rsidR="009B2439" w:rsidRPr="004B34C4" w:rsidRDefault="006F75A2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>
              <w:rPr>
                <w:rFonts w:cs="Quicksand"/>
                <w:sz w:val="22"/>
                <w:szCs w:val="22"/>
              </w:rPr>
              <w:t xml:space="preserve">           </w:t>
            </w:r>
            <w:r w:rsidR="009B2439" w:rsidRPr="004B34C4">
              <w:rPr>
                <w:rFonts w:cs="Quicksand"/>
                <w:sz w:val="22"/>
                <w:szCs w:val="22"/>
              </w:rPr>
              <w:t>-Illustrator</w:t>
            </w:r>
          </w:p>
          <w:p w14:paraId="52EC6E25" w14:textId="77777777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cs="Quicksand"/>
                <w:sz w:val="22"/>
                <w:szCs w:val="22"/>
              </w:rPr>
              <w:tab/>
              <w:t>-Adobe XD</w:t>
            </w:r>
          </w:p>
          <w:p w14:paraId="534A5583" w14:textId="3F69B488" w:rsidR="009B2439" w:rsidRPr="004B34C4" w:rsidRDefault="009B2439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Excel/Macros</w:t>
            </w:r>
          </w:p>
          <w:p w14:paraId="553F93C8" w14:textId="6C48DAEA" w:rsidR="004B34C4" w:rsidRPr="004B34C4" w:rsidRDefault="004B34C4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WordPress</w:t>
            </w:r>
            <w:r w:rsidR="00EF6AC9">
              <w:rPr>
                <w:rFonts w:cs="Quicksand"/>
                <w:sz w:val="22"/>
                <w:szCs w:val="22"/>
              </w:rPr>
              <w:t>.org</w:t>
            </w:r>
          </w:p>
          <w:p w14:paraId="168DB563" w14:textId="75A2FA97" w:rsidR="004B34C4" w:rsidRDefault="004B34C4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 w:rsidRPr="004B34C4">
              <w:rPr>
                <w:rFonts w:ascii="Quicksand" w:hAnsi="Quicksand" w:cs="Quicksand"/>
                <w:sz w:val="22"/>
                <w:szCs w:val="22"/>
              </w:rPr>
              <w:t>·</w:t>
            </w:r>
            <w:r w:rsidRPr="004B34C4">
              <w:rPr>
                <w:rFonts w:cs="Quicksand"/>
                <w:sz w:val="22"/>
                <w:szCs w:val="22"/>
              </w:rPr>
              <w:t>CMS</w:t>
            </w:r>
            <w:r>
              <w:rPr>
                <w:rFonts w:cs="Quicksand"/>
                <w:sz w:val="22"/>
                <w:szCs w:val="22"/>
              </w:rPr>
              <w:t>:</w:t>
            </w:r>
          </w:p>
          <w:p w14:paraId="5490BE73" w14:textId="049732B8" w:rsidR="004B34C4" w:rsidRDefault="004B34C4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>
              <w:rPr>
                <w:rFonts w:cs="Quicksand"/>
                <w:sz w:val="22"/>
                <w:szCs w:val="22"/>
              </w:rPr>
              <w:t xml:space="preserve">           -</w:t>
            </w:r>
            <w:r w:rsidRPr="004B34C4">
              <w:rPr>
                <w:rFonts w:cs="Quicksand"/>
                <w:sz w:val="22"/>
                <w:szCs w:val="22"/>
              </w:rPr>
              <w:t>WordPress</w:t>
            </w:r>
            <w:r w:rsidR="00EF6AC9">
              <w:rPr>
                <w:rFonts w:cs="Quicksand"/>
                <w:sz w:val="22"/>
                <w:szCs w:val="22"/>
              </w:rPr>
              <w:t>.com</w:t>
            </w:r>
          </w:p>
          <w:p w14:paraId="57326E27" w14:textId="5DEA0247" w:rsidR="004B34C4" w:rsidRPr="004B34C4" w:rsidRDefault="004B34C4" w:rsidP="009B2439">
            <w:pPr>
              <w:pStyle w:val="BasicParagraph"/>
              <w:rPr>
                <w:rFonts w:cs="Quicksand"/>
                <w:sz w:val="22"/>
                <w:szCs w:val="22"/>
              </w:rPr>
            </w:pPr>
            <w:r>
              <w:rPr>
                <w:rFonts w:cs="Quicksand"/>
                <w:sz w:val="22"/>
                <w:szCs w:val="22"/>
              </w:rPr>
              <w:t xml:space="preserve">            -</w:t>
            </w:r>
            <w:r w:rsidRPr="004B34C4">
              <w:rPr>
                <w:rFonts w:cs="Quicksand"/>
                <w:sz w:val="22"/>
                <w:szCs w:val="22"/>
              </w:rPr>
              <w:t>Square</w:t>
            </w:r>
            <w:r w:rsidR="002C250F">
              <w:rPr>
                <w:rFonts w:cs="Quicksand"/>
                <w:sz w:val="22"/>
                <w:szCs w:val="22"/>
              </w:rPr>
              <w:t xml:space="preserve"> </w:t>
            </w:r>
            <w:r w:rsidRPr="004B34C4">
              <w:rPr>
                <w:rFonts w:cs="Quicksand"/>
                <w:sz w:val="22"/>
                <w:szCs w:val="22"/>
              </w:rPr>
              <w:t>Space</w:t>
            </w:r>
          </w:p>
          <w:p w14:paraId="2207FBD9" w14:textId="281E0DC2"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2C4AA7DF" w14:textId="77777777" w:rsidTr="00F22634">
              <w:trPr>
                <w:trHeight w:hRule="exact" w:val="1152"/>
              </w:trPr>
              <w:tc>
                <w:tcPr>
                  <w:tcW w:w="6732" w:type="dxa"/>
                  <w:vAlign w:val="center"/>
                </w:tcPr>
                <w:p w14:paraId="2755820F" w14:textId="3F7CBBD7" w:rsidR="00C612DA" w:rsidRPr="00F06402" w:rsidRDefault="009669F7" w:rsidP="00C612DA">
                  <w:pPr>
                    <w:pStyle w:val="Heading1"/>
                    <w:outlineLvl w:val="0"/>
                    <w:rPr>
                      <w:rFonts w:ascii="PLAYFAIR DISPLAY BOLD ROMAN" w:hAnsi="PLAYFAIR DISPLAY BOLD ROMAN"/>
                      <w:b/>
                      <w:bCs/>
                      <w:color w:val="FFFFFF" w:themeColor="background1"/>
                    </w:rPr>
                  </w:pPr>
                  <w:sdt>
                    <w:sdtPr>
                      <w:rPr>
                        <w:rFonts w:ascii="PLAYFAIR DISPLAY BOLD ROMAN" w:hAnsi="PLAYFAIR DISPLAY BOLD ROMAN"/>
                        <w:b/>
                        <w:bCs/>
                        <w:color w:val="FFFFFF" w:themeColor="background1"/>
                      </w:rPr>
                      <w:alias w:val="Your Name:"/>
                      <w:tag w:val="Your Name:"/>
                      <w:id w:val="1982421306"/>
                      <w:placeholder>
                        <w:docPart w:val="6DF903AF4DAD5C409EDE10941C30F58F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B2439" w:rsidRPr="00F06402">
                        <w:rPr>
                          <w:rFonts w:ascii="PLAYFAIR DISPLAY BOLD ROMAN" w:hAnsi="PLAYFAIR DISPLAY BOLD ROMAN"/>
                          <w:b/>
                          <w:bCs/>
                          <w:color w:val="FFFFFF" w:themeColor="background1"/>
                        </w:rPr>
                        <w:t>Ashley Zufelt</w:t>
                      </w:r>
                    </w:sdtContent>
                  </w:sdt>
                </w:p>
                <w:p w14:paraId="1325469A" w14:textId="77777777" w:rsidR="0038431A" w:rsidRDefault="009669F7" w:rsidP="0038431A">
                  <w:pPr>
                    <w:pStyle w:val="Heading2"/>
                    <w:outlineLvl w:val="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Profession or Industry:"/>
                      <w:tag w:val="Profession or Industry:"/>
                      <w:id w:val="1365872229"/>
                      <w:placeholder>
                        <w:docPart w:val="3A4343CCB453364AB789F821808CCAF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8431A" w:rsidRPr="00A766DE">
                        <w:rPr>
                          <w:color w:val="FFFFFF" w:themeColor="background1"/>
                        </w:rPr>
                        <w:t>Web Front End Developer &amp; Designer</w:t>
                      </w:r>
                    </w:sdtContent>
                  </w:sdt>
                </w:p>
                <w:p w14:paraId="166B4534" w14:textId="18123D71" w:rsidR="00C612DA" w:rsidRPr="00F06402" w:rsidRDefault="0038431A" w:rsidP="0038431A">
                  <w:pPr>
                    <w:pStyle w:val="Heading2"/>
                    <w:outlineLvl w:val="1"/>
                    <w:rPr>
                      <w:color w:val="FFFFFF" w:themeColor="background1"/>
                    </w:rPr>
                  </w:pPr>
                  <w:r w:rsidRPr="00A766DE">
                    <w:rPr>
                      <w:color w:val="FFFFFF" w:themeColor="background1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269900369"/>
                      <w:placeholder>
                        <w:docPart w:val="13AAD53D4F2C7346BCC10E4538A150E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Pr="00A766DE">
                        <w:rPr>
                          <w:color w:val="FFFFFF" w:themeColor="background1"/>
                        </w:rPr>
                        <w:t>www.ashleyzufelt.com</w:t>
                      </w:r>
                    </w:sdtContent>
                  </w:sdt>
                </w:p>
              </w:tc>
            </w:tr>
          </w:tbl>
          <w:p w14:paraId="4716D088" w14:textId="2E966853" w:rsidR="002C2CDD" w:rsidRPr="00333CD3" w:rsidRDefault="00F22634" w:rsidP="004E7CD5">
            <w:pPr>
              <w:pStyle w:val="Heading3"/>
              <w:spacing w:before="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27D7E787682BF542B1C8071CF6F7F5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42AD8">
                  <w:rPr>
                    <w:bCs/>
                  </w:rPr>
                  <w:t>Experience</w:t>
                </w:r>
              </w:sdtContent>
            </w:sdt>
          </w:p>
          <w:p w14:paraId="514AC5ED" w14:textId="360AA652" w:rsidR="002C2CDD" w:rsidRPr="00F22634" w:rsidRDefault="00D060BC" w:rsidP="00F22634">
            <w:pPr>
              <w:pStyle w:val="Heading4"/>
              <w:spacing w:before="0" w:after="120"/>
              <w:rPr>
                <w:b w:val="0"/>
                <w:bCs/>
                <w:iCs w:val="0"/>
                <w:sz w:val="26"/>
                <w:szCs w:val="26"/>
              </w:rPr>
            </w:pPr>
            <w:r w:rsidRPr="00F22634">
              <w:rPr>
                <w:b w:val="0"/>
                <w:bCs/>
                <w:iCs w:val="0"/>
                <w:sz w:val="26"/>
                <w:szCs w:val="26"/>
              </w:rPr>
              <w:t>Freelance</w:t>
            </w:r>
            <w:r w:rsidR="00342AD8"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proofErr w:type="gramStart"/>
            <w:r w:rsidR="00342AD8" w:rsidRPr="00F22634">
              <w:rPr>
                <w:b w:val="0"/>
                <w:bCs/>
                <w:iCs w:val="0"/>
                <w:sz w:val="26"/>
                <w:szCs w:val="26"/>
              </w:rPr>
              <w:t>Projects</w:t>
            </w:r>
            <w:r w:rsidR="004E7CD5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="00F22634"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="002C2CDD" w:rsidRPr="00F22634">
              <w:rPr>
                <w:b w:val="0"/>
                <w:bCs/>
                <w:iCs w:val="0"/>
                <w:sz w:val="26"/>
                <w:szCs w:val="26"/>
              </w:rPr>
              <w:t>•</w:t>
            </w:r>
            <w:proofErr w:type="gramEnd"/>
            <w:r w:rsidR="004E7CD5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="002C2CDD"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June 2021 — Current</w:t>
            </w:r>
          </w:p>
          <w:p w14:paraId="66106195" w14:textId="50B5F681" w:rsidR="00D060BC" w:rsidRDefault="00342AD8" w:rsidP="00D060BC">
            <w:pPr>
              <w:pStyle w:val="BasicParagraph"/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</w:pPr>
            <w:r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</w:t>
            </w:r>
            <w:r w:rsidR="00F22634"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</w:t>
            </w:r>
            <w:r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>Web Developer</w:t>
            </w:r>
            <w:r w:rsid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— </w:t>
            </w:r>
            <w:r w:rsidR="00D060BC" w:rsidRPr="00F22634"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  <w:t>City Council Campaign</w:t>
            </w:r>
          </w:p>
          <w:p w14:paraId="6EDE28ED" w14:textId="30A678FD" w:rsidR="00342AD8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•Adobe X</w:t>
            </w:r>
            <w:r w:rsidR="00F22634" w:rsidRPr="00F22634">
              <w:rPr>
                <w:rFonts w:ascii="Quicksand" w:hAnsi="Quicksand" w:cs="Quicksand"/>
                <w:sz w:val="22"/>
                <w:szCs w:val="22"/>
              </w:rPr>
              <w:t>D</w:t>
            </w:r>
            <w:r w:rsidRPr="00F22634">
              <w:rPr>
                <w:rFonts w:ascii="Quicksand" w:hAnsi="Quicksand" w:cs="Quicksand"/>
                <w:sz w:val="22"/>
                <w:szCs w:val="22"/>
              </w:rPr>
              <w:t xml:space="preserve"> Wire Frames, streamline UX</w:t>
            </w:r>
          </w:p>
          <w:p w14:paraId="0974BF93" w14:textId="7D7C506E" w:rsidR="00342AD8" w:rsidRPr="00F22634" w:rsidRDefault="00342AD8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•Hand-coded in VS Code</w:t>
            </w:r>
          </w:p>
          <w:p w14:paraId="491AD00C" w14:textId="252699F4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•Domain transfer and initial site set-up</w:t>
            </w:r>
          </w:p>
          <w:p w14:paraId="24AC3F0B" w14:textId="54ECE135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•Create graphics &amp; Optimize Images</w:t>
            </w:r>
          </w:p>
          <w:p w14:paraId="7EFB44EF" w14:textId="1E88979B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•Mobile Respon</w:t>
            </w:r>
            <w:r w:rsidR="00342AD8" w:rsidRPr="00F22634">
              <w:rPr>
                <w:rFonts w:ascii="Quicksand" w:hAnsi="Quicksand" w:cs="Quicksand"/>
                <w:sz w:val="22"/>
                <w:szCs w:val="22"/>
              </w:rPr>
              <w:t>s</w:t>
            </w:r>
            <w:r w:rsidRPr="00F22634">
              <w:rPr>
                <w:rFonts w:ascii="Quicksand" w:hAnsi="Quicksand" w:cs="Quicksand"/>
                <w:sz w:val="22"/>
                <w:szCs w:val="22"/>
              </w:rPr>
              <w:t>ive</w:t>
            </w:r>
          </w:p>
          <w:p w14:paraId="08909105" w14:textId="792CD79E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 xml:space="preserve">•36% increase in </w:t>
            </w:r>
            <w:r w:rsidR="00342AD8" w:rsidRPr="00F22634">
              <w:rPr>
                <w:rFonts w:ascii="Quicksand" w:hAnsi="Quicksand" w:cs="Quicksand"/>
                <w:sz w:val="22"/>
                <w:szCs w:val="22"/>
              </w:rPr>
              <w:t>Accessibility</w:t>
            </w:r>
            <w:r w:rsidRPr="00F22634">
              <w:rPr>
                <w:rFonts w:ascii="Quicksand" w:hAnsi="Quicksand" w:cs="Quicksand"/>
                <w:sz w:val="22"/>
                <w:szCs w:val="22"/>
              </w:rPr>
              <w:t xml:space="preserve"> Standards</w:t>
            </w:r>
          </w:p>
          <w:p w14:paraId="64D2206D" w14:textId="4858BF16" w:rsidR="00342AD8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•Animations in CSS</w:t>
            </w:r>
          </w:p>
          <w:p w14:paraId="5E94CBD0" w14:textId="3BADFF78" w:rsidR="00B71AA5" w:rsidRPr="00F22634" w:rsidRDefault="00B71AA5" w:rsidP="00B71AA5">
            <w:pPr>
              <w:pStyle w:val="BasicParagraph"/>
              <w:jc w:val="right"/>
              <w:rPr>
                <w:rFonts w:ascii="Quicksand" w:hAnsi="Quicksand" w:cs="Quicksand"/>
                <w:sz w:val="22"/>
                <w:szCs w:val="22"/>
              </w:rPr>
            </w:pPr>
          </w:p>
          <w:p w14:paraId="6524E8E2" w14:textId="1D2E6674" w:rsidR="00D060BC" w:rsidRDefault="00342AD8" w:rsidP="00D060BC">
            <w:pPr>
              <w:pStyle w:val="BasicParagraph"/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</w:pPr>
            <w:r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</w:t>
            </w:r>
            <w:r w:rsidR="00B71AA5"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</w:t>
            </w:r>
            <w:r w:rsidR="00F22634"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</w:t>
            </w:r>
            <w:r w:rsid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>UI</w:t>
            </w:r>
            <w:r w:rsidR="00D060BC"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Developer</w:t>
            </w:r>
            <w:r w:rsid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— </w:t>
            </w:r>
            <w:r w:rsidR="00D060BC" w:rsidRPr="00F22634"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  <w:t>Project-</w:t>
            </w:r>
            <w:r w:rsidR="00F22634"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  <w:t xml:space="preserve">Mock </w:t>
            </w:r>
            <w:r w:rsidR="00D060BC" w:rsidRPr="00F22634">
              <w:rPr>
                <w:rFonts w:ascii="Quicksand" w:hAnsi="Quicksand" w:cs="Quicksand"/>
                <w:b/>
                <w:bCs/>
                <w:i/>
                <w:iCs/>
                <w:sz w:val="22"/>
                <w:szCs w:val="22"/>
              </w:rPr>
              <w:t>Chamber of Commerce</w:t>
            </w:r>
          </w:p>
          <w:p w14:paraId="2E3913D5" w14:textId="0819637F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•Perfect score in Chrome Lighthouse</w:t>
            </w:r>
          </w:p>
          <w:p w14:paraId="5EBAA267" w14:textId="510ABA8E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•100% WAVE Accessible</w:t>
            </w:r>
          </w:p>
          <w:p w14:paraId="38F522F5" w14:textId="23A3B500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•Built JSON &amp; integrated data from APIs</w:t>
            </w:r>
          </w:p>
          <w:p w14:paraId="2F4AED2B" w14:textId="5A638B8D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•Hand-coded all HTML, CSS, JS &amp; JSON</w:t>
            </w:r>
          </w:p>
          <w:p w14:paraId="68794E21" w14:textId="37ED9629" w:rsidR="00D060BC" w:rsidRPr="00F22634" w:rsidRDefault="00D060BC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•Code validates &amp; error free</w:t>
            </w:r>
          </w:p>
          <w:p w14:paraId="3C97EABE" w14:textId="342FBDE1" w:rsidR="002C2CDD" w:rsidRPr="00333CD3" w:rsidRDefault="002C2CDD" w:rsidP="007569C1"/>
          <w:p w14:paraId="2800D53B" w14:textId="1D70FF5D" w:rsidR="00F22634" w:rsidRPr="00F22634" w:rsidRDefault="00F22634" w:rsidP="00F22634">
            <w:pPr>
              <w:pStyle w:val="Heading4"/>
              <w:spacing w:before="120" w:after="120"/>
              <w:rPr>
                <w:b w:val="0"/>
                <w:bCs/>
                <w:iCs w:val="0"/>
                <w:sz w:val="26"/>
                <w:szCs w:val="26"/>
              </w:rPr>
            </w:pPr>
            <w:r w:rsidRPr="00F22634">
              <w:rPr>
                <w:b w:val="0"/>
                <w:bCs/>
                <w:iCs w:val="0"/>
                <w:sz w:val="26"/>
                <w:szCs w:val="26"/>
              </w:rPr>
              <w:t xml:space="preserve">Ashley Zufelt </w:t>
            </w:r>
            <w:proofErr w:type="gramStart"/>
            <w:r w:rsidRPr="00F22634">
              <w:rPr>
                <w:b w:val="0"/>
                <w:bCs/>
                <w:iCs w:val="0"/>
                <w:sz w:val="26"/>
                <w:szCs w:val="26"/>
              </w:rPr>
              <w:t>Photography</w:t>
            </w:r>
            <w:r w:rsidR="004E7CD5">
              <w:rPr>
                <w:b w:val="0"/>
                <w:bCs/>
                <w:iCs w:val="0"/>
                <w:sz w:val="26"/>
                <w:szCs w:val="26"/>
              </w:rPr>
              <w:t xml:space="preserve"> 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•</w:t>
            </w:r>
            <w:proofErr w:type="gramEnd"/>
            <w:r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="004E7CD5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2010 — 2020</w:t>
            </w:r>
          </w:p>
          <w:p w14:paraId="1474EE3E" w14:textId="4D045B12" w:rsidR="00F22634" w:rsidRPr="00F22634" w:rsidRDefault="00F22634" w:rsidP="00F22634">
            <w:pPr>
              <w:pStyle w:val="BasicParagraph"/>
              <w:rPr>
                <w:rFonts w:ascii="Quicksand Bold" w:hAnsi="Quicksand Bold" w:cs="Quicksand Bold"/>
                <w:b/>
                <w:bCs/>
                <w:sz w:val="22"/>
                <w:szCs w:val="22"/>
              </w:rPr>
            </w:pP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   </w:t>
            </w:r>
            <w:r w:rsidRPr="00F22634"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>Creator</w:t>
            </w: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, Photographer, Owner </w:t>
            </w:r>
          </w:p>
          <w:p w14:paraId="6A4F54BE" w14:textId="33EE523A" w:rsidR="00C21166" w:rsidRDefault="00F22634" w:rsidP="004811FE">
            <w:pPr>
              <w:pStyle w:val="BasicParagraph"/>
              <w:ind w:left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</w:t>
            </w:r>
            <w:r w:rsidR="00C21166">
              <w:rPr>
                <w:rFonts w:ascii="Quicksand" w:hAnsi="Quicksand" w:cs="Quicksand"/>
                <w:sz w:val="22"/>
                <w:szCs w:val="22"/>
              </w:rPr>
              <w:t>Achieved</w:t>
            </w:r>
            <w:r w:rsidR="004E7CD5">
              <w:rPr>
                <w:rFonts w:ascii="Quicksand" w:hAnsi="Quicksand" w:cs="Quicksand"/>
                <w:sz w:val="22"/>
                <w:szCs w:val="22"/>
              </w:rPr>
              <w:t xml:space="preserve"> </w:t>
            </w:r>
            <w:r w:rsidR="00C21166">
              <w:rPr>
                <w:rFonts w:ascii="Quicksand" w:hAnsi="Quicksand" w:cs="Quicksand"/>
                <w:sz w:val="22"/>
                <w:szCs w:val="22"/>
              </w:rPr>
              <w:t xml:space="preserve">faster </w:t>
            </w:r>
            <w:r w:rsidR="00A72F03">
              <w:rPr>
                <w:rFonts w:ascii="Quicksand" w:hAnsi="Quicksand" w:cs="Quicksand"/>
                <w:sz w:val="22"/>
                <w:szCs w:val="22"/>
              </w:rPr>
              <w:t xml:space="preserve">turn-around-times </w:t>
            </w:r>
            <w:r w:rsidR="00C21166">
              <w:rPr>
                <w:rFonts w:ascii="Quicksand" w:hAnsi="Quicksand"/>
                <w:sz w:val="22"/>
                <w:szCs w:val="22"/>
              </w:rPr>
              <w:t>by streamlining server-side file management system.</w:t>
            </w:r>
          </w:p>
          <w:p w14:paraId="23D04C70" w14:textId="58D54087" w:rsidR="00C21166" w:rsidRPr="00F22634" w:rsidRDefault="00F22634" w:rsidP="004811FE">
            <w:pPr>
              <w:pStyle w:val="BasicParagraph"/>
              <w:ind w:left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 w:rsidR="00C21166">
              <w:rPr>
                <w:rFonts w:ascii="Quicksand" w:hAnsi="Quicksand"/>
                <w:sz w:val="22"/>
                <w:szCs w:val="22"/>
              </w:rPr>
              <w:t xml:space="preserve"> Increased image processing speed </w:t>
            </w:r>
            <w:r w:rsidR="00C21166">
              <w:rPr>
                <w:rFonts w:ascii="Quicksand" w:hAnsi="Quicksand" w:cs="Quicksand"/>
                <w:sz w:val="22"/>
                <w:szCs w:val="22"/>
              </w:rPr>
              <w:t>through automating Photoshop actions &amp; bulk processing.</w:t>
            </w:r>
          </w:p>
          <w:p w14:paraId="2EEEDAEF" w14:textId="091125E1" w:rsidR="002C2CDD" w:rsidRPr="00333CD3" w:rsidRDefault="009669F7" w:rsidP="00F22634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5C8B4F05FFCCBD498203CA2F26E39DF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06402">
                  <w:rPr>
                    <w:rFonts w:ascii="PLAYFAIR DISPLAY REGULAR ROMAN" w:hAnsi="PLAYFAIR DISPLAY REGULAR ROMAN"/>
                  </w:rPr>
                  <w:t>Education</w:t>
                </w:r>
              </w:sdtContent>
            </w:sdt>
          </w:p>
          <w:p w14:paraId="7EBFF569" w14:textId="3AF5A0EE" w:rsidR="004E7CD5" w:rsidRPr="00F22634" w:rsidRDefault="004E7CD5" w:rsidP="004E7CD5">
            <w:pPr>
              <w:pStyle w:val="Heading4"/>
              <w:spacing w:before="120" w:after="120"/>
              <w:rPr>
                <w:b w:val="0"/>
                <w:bCs/>
                <w:iCs w:val="0"/>
                <w:sz w:val="26"/>
                <w:szCs w:val="26"/>
              </w:rPr>
            </w:pPr>
            <w:r>
              <w:rPr>
                <w:b w:val="0"/>
                <w:bCs/>
                <w:iCs w:val="0"/>
                <w:sz w:val="26"/>
                <w:szCs w:val="26"/>
              </w:rPr>
              <w:t xml:space="preserve">Bachelor of Applied Technology, Web Front </w:t>
            </w:r>
            <w:proofErr w:type="gramStart"/>
            <w:r>
              <w:rPr>
                <w:b w:val="0"/>
                <w:bCs/>
                <w:iCs w:val="0"/>
                <w:sz w:val="26"/>
                <w:szCs w:val="26"/>
              </w:rPr>
              <w:t xml:space="preserve">End 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•</w:t>
            </w:r>
            <w:proofErr w:type="gramEnd"/>
            <w:r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202</w:t>
            </w:r>
            <w:r>
              <w:rPr>
                <w:b w:val="0"/>
                <w:bCs/>
                <w:iCs w:val="0"/>
                <w:sz w:val="26"/>
                <w:szCs w:val="26"/>
              </w:rPr>
              <w:t>2</w:t>
            </w:r>
          </w:p>
          <w:p w14:paraId="2536B51B" w14:textId="2984A599" w:rsidR="004E7CD5" w:rsidRPr="00F22634" w:rsidRDefault="004E7CD5" w:rsidP="004E7CD5">
            <w:pPr>
              <w:pStyle w:val="BasicParagraph"/>
              <w:rPr>
                <w:rFonts w:ascii="Quicksand Bold" w:hAnsi="Quicksand Bold" w:cs="Quicksand Bold"/>
                <w:b/>
                <w:bCs/>
                <w:sz w:val="22"/>
                <w:szCs w:val="22"/>
              </w:rPr>
            </w:pP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   Brigham Young University — Idaho </w:t>
            </w:r>
          </w:p>
          <w:p w14:paraId="3ECE9F4E" w14:textId="0FA77E0B" w:rsidR="004E7CD5" w:rsidRPr="00F22634" w:rsidRDefault="004E7CD5" w:rsidP="004811FE">
            <w:pPr>
              <w:pStyle w:val="BasicParagraph"/>
              <w:ind w:firstLine="108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</w:t>
            </w:r>
            <w:r>
              <w:rPr>
                <w:rFonts w:ascii="Quicksand" w:hAnsi="Quicksand" w:cs="Quicksand"/>
                <w:sz w:val="22"/>
                <w:szCs w:val="22"/>
              </w:rPr>
              <w:t>Computer Programming</w:t>
            </w:r>
          </w:p>
          <w:p w14:paraId="5DAEC9C4" w14:textId="279B37AD" w:rsidR="004E7CD5" w:rsidRPr="004E7CD5" w:rsidRDefault="004E7CD5" w:rsidP="004811FE">
            <w:pPr>
              <w:pStyle w:val="BasicParagraph"/>
              <w:ind w:firstLine="1080"/>
              <w:rPr>
                <w:rFonts w:ascii="Quicksand" w:hAnsi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>
              <w:rPr>
                <w:rFonts w:ascii="Quicksand" w:hAnsi="Quicksand"/>
                <w:sz w:val="22"/>
                <w:szCs w:val="22"/>
              </w:rPr>
              <w:t>Web Design</w:t>
            </w:r>
          </w:p>
          <w:p w14:paraId="05F80D10" w14:textId="77777777" w:rsidR="004E7CD5" w:rsidRDefault="004E7CD5" w:rsidP="004811FE">
            <w:pPr>
              <w:pStyle w:val="BasicParagraph"/>
              <w:ind w:firstLine="1080"/>
              <w:rPr>
                <w:rFonts w:ascii="Quicksand" w:hAnsi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>
              <w:rPr>
                <w:rFonts w:ascii="Quicksand" w:hAnsi="Quicksand"/>
                <w:sz w:val="22"/>
                <w:szCs w:val="22"/>
              </w:rPr>
              <w:t>Web Development</w:t>
            </w:r>
          </w:p>
          <w:p w14:paraId="5230097C" w14:textId="31204294" w:rsidR="004E7CD5" w:rsidRPr="00F22634" w:rsidRDefault="004E7CD5" w:rsidP="004E7CD5">
            <w:pPr>
              <w:pStyle w:val="Heading4"/>
              <w:spacing w:before="120" w:after="120"/>
              <w:rPr>
                <w:b w:val="0"/>
                <w:bCs/>
                <w:iCs w:val="0"/>
                <w:sz w:val="26"/>
                <w:szCs w:val="26"/>
              </w:rPr>
            </w:pPr>
            <w:r>
              <w:rPr>
                <w:b w:val="0"/>
                <w:bCs/>
                <w:iCs w:val="0"/>
                <w:sz w:val="26"/>
                <w:szCs w:val="26"/>
              </w:rPr>
              <w:lastRenderedPageBreak/>
              <w:t xml:space="preserve">Bachelor of Science, </w:t>
            </w:r>
            <w:proofErr w:type="gramStart"/>
            <w:r>
              <w:rPr>
                <w:b w:val="0"/>
                <w:bCs/>
                <w:iCs w:val="0"/>
                <w:sz w:val="26"/>
                <w:szCs w:val="26"/>
              </w:rPr>
              <w:t xml:space="preserve">Communications 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•</w:t>
            </w:r>
            <w:proofErr w:type="gramEnd"/>
            <w:r w:rsidRPr="00F22634"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>
              <w:rPr>
                <w:b w:val="0"/>
                <w:bCs/>
                <w:iCs w:val="0"/>
                <w:sz w:val="26"/>
                <w:szCs w:val="26"/>
              </w:rPr>
              <w:t xml:space="preserve"> </w:t>
            </w:r>
            <w:r w:rsidRPr="00F22634">
              <w:rPr>
                <w:b w:val="0"/>
                <w:bCs/>
                <w:iCs w:val="0"/>
                <w:sz w:val="26"/>
                <w:szCs w:val="26"/>
              </w:rPr>
              <w:t>20</w:t>
            </w:r>
            <w:r>
              <w:rPr>
                <w:b w:val="0"/>
                <w:bCs/>
                <w:iCs w:val="0"/>
                <w:sz w:val="26"/>
                <w:szCs w:val="26"/>
              </w:rPr>
              <w:t>05</w:t>
            </w:r>
          </w:p>
          <w:p w14:paraId="17E8B370" w14:textId="6A15FC24" w:rsidR="004E7CD5" w:rsidRPr="00F22634" w:rsidRDefault="004E7CD5" w:rsidP="004E7CD5">
            <w:pPr>
              <w:pStyle w:val="BasicParagraph"/>
              <w:rPr>
                <w:rFonts w:ascii="Quicksand Bold" w:hAnsi="Quicksand Bold" w:cs="Quicksand Bold"/>
                <w:b/>
                <w:bCs/>
                <w:sz w:val="22"/>
                <w:szCs w:val="22"/>
              </w:rPr>
            </w:pPr>
            <w:r>
              <w:rPr>
                <w:rFonts w:ascii="Quicksand Bold" w:hAnsi="Quicksand Bold" w:cs="Quicksand Bold"/>
                <w:b/>
                <w:bCs/>
                <w:sz w:val="22"/>
                <w:szCs w:val="22"/>
              </w:rPr>
              <w:t xml:space="preserve">        Metropolitan State University of Denver </w:t>
            </w:r>
          </w:p>
          <w:p w14:paraId="55389DE9" w14:textId="6FFB328F" w:rsidR="004E7CD5" w:rsidRPr="00F22634" w:rsidRDefault="004E7CD5" w:rsidP="004811FE">
            <w:pPr>
              <w:pStyle w:val="BasicParagraph"/>
              <w:ind w:firstLine="1170"/>
              <w:rPr>
                <w:rFonts w:ascii="Quicksand" w:hAnsi="Quicksand" w:cs="Quicksand"/>
                <w:sz w:val="22"/>
                <w:szCs w:val="22"/>
              </w:rPr>
            </w:pPr>
            <w:r w:rsidRPr="00F22634">
              <w:rPr>
                <w:rFonts w:ascii="Quicksand" w:hAnsi="Quicksand" w:cs="Quicksand"/>
                <w:sz w:val="22"/>
                <w:szCs w:val="22"/>
              </w:rPr>
              <w:t>•</w:t>
            </w:r>
            <w:r>
              <w:rPr>
                <w:rFonts w:ascii="Quicksand" w:hAnsi="Quicksand" w:cs="Quicksand"/>
                <w:sz w:val="22"/>
                <w:szCs w:val="22"/>
              </w:rPr>
              <w:t>Media Communications</w:t>
            </w:r>
          </w:p>
          <w:p w14:paraId="780EE5C2" w14:textId="12CF9276" w:rsidR="004E7CD5" w:rsidRPr="004E7CD5" w:rsidRDefault="004E7CD5" w:rsidP="004811FE">
            <w:pPr>
              <w:pStyle w:val="BasicParagraph"/>
              <w:ind w:firstLine="1170"/>
              <w:rPr>
                <w:rFonts w:ascii="Quicksand" w:hAnsi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>
              <w:rPr>
                <w:rFonts w:ascii="Quicksand" w:hAnsi="Quicksand"/>
                <w:sz w:val="22"/>
                <w:szCs w:val="22"/>
              </w:rPr>
              <w:t>Web Design</w:t>
            </w:r>
          </w:p>
          <w:p w14:paraId="4B4059C0" w14:textId="40326BBE" w:rsidR="004E7CD5" w:rsidRPr="007350EF" w:rsidRDefault="004E7CD5" w:rsidP="004811FE">
            <w:pPr>
              <w:pStyle w:val="BasicParagraph"/>
              <w:ind w:firstLine="1170"/>
              <w:rPr>
                <w:rFonts w:ascii="Quicksand" w:hAnsi="Quicksand"/>
                <w:sz w:val="22"/>
                <w:szCs w:val="22"/>
              </w:rPr>
            </w:pPr>
            <w:r w:rsidRPr="00F22634">
              <w:rPr>
                <w:rFonts w:ascii="Quicksand" w:hAnsi="Quicksand"/>
                <w:sz w:val="22"/>
                <w:szCs w:val="22"/>
              </w:rPr>
              <w:t>•</w:t>
            </w:r>
            <w:r>
              <w:rPr>
                <w:rFonts w:ascii="Quicksand" w:hAnsi="Quicksand"/>
                <w:sz w:val="22"/>
                <w:szCs w:val="22"/>
              </w:rPr>
              <w:t>Digital &amp; Web Design</w:t>
            </w:r>
          </w:p>
          <w:p w14:paraId="31B50367" w14:textId="3CFE95CB" w:rsidR="002C2CDD" w:rsidRPr="00333CD3" w:rsidRDefault="002C2CDD" w:rsidP="007569C1"/>
          <w:p w14:paraId="085044B0" w14:textId="48686372" w:rsidR="002C2CDD" w:rsidRPr="00333CD3" w:rsidRDefault="006F75A2" w:rsidP="007350EF">
            <w:pPr>
              <w:pStyle w:val="Heading3"/>
              <w:spacing w:before="240"/>
            </w:pPr>
            <w:r>
              <w:t xml:space="preserve">Volunteer Leadership </w:t>
            </w:r>
          </w:p>
          <w:p w14:paraId="0A67C53E" w14:textId="528F62DF" w:rsidR="00DC42F3" w:rsidRPr="00333CD3" w:rsidRDefault="00DC42F3" w:rsidP="001A4183">
            <w:pPr>
              <w:spacing w:line="360" w:lineRule="auto"/>
              <w:ind w:firstLine="360"/>
            </w:pPr>
            <w:r>
              <w:rPr>
                <w:rFonts w:ascii="Quicksand" w:hAnsi="Quicksand"/>
                <w:sz w:val="22"/>
                <w:szCs w:val="22"/>
              </w:rPr>
              <w:t>I find ways to be a leader within my industry</w:t>
            </w:r>
            <w:r w:rsidR="007350EF">
              <w:rPr>
                <w:rFonts w:ascii="Quicksand" w:hAnsi="Quicksand"/>
                <w:sz w:val="22"/>
                <w:szCs w:val="22"/>
              </w:rPr>
              <w:t>, like organizing and maintaining a professional educational group of more than 20 participants,</w:t>
            </w:r>
            <w:r>
              <w:rPr>
                <w:rFonts w:ascii="Quicksand" w:hAnsi="Quicksand"/>
                <w:sz w:val="22"/>
                <w:szCs w:val="22"/>
              </w:rPr>
              <w:t xml:space="preserve"> as well as in my community</w:t>
            </w:r>
            <w:r w:rsidR="007350EF">
              <w:rPr>
                <w:rFonts w:ascii="Quicksand" w:hAnsi="Quicksand"/>
                <w:sz w:val="22"/>
                <w:szCs w:val="22"/>
              </w:rPr>
              <w:t xml:space="preserve"> by volunteering to lead a female youth organization focused on teaching leadership, self-improvement, and community outreach.</w:t>
            </w:r>
          </w:p>
        </w:tc>
      </w:tr>
    </w:tbl>
    <w:p w14:paraId="4768E82A" w14:textId="46E9D7FA" w:rsidR="00597329" w:rsidRPr="00597329" w:rsidRDefault="00597329" w:rsidP="00597329">
      <w:pPr>
        <w:pStyle w:val="Heading3"/>
        <w:sectPr w:rsidR="00597329" w:rsidRPr="00597329" w:rsidSect="005973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2304" w:left="864" w:header="576" w:footer="288" w:gutter="0"/>
          <w:cols w:space="720"/>
          <w:titlePg/>
          <w:docGrid w:linePitch="360"/>
        </w:sectPr>
      </w:pPr>
    </w:p>
    <w:p w14:paraId="7BA56245" w14:textId="77777777" w:rsidR="00EF7CC9" w:rsidRPr="00333CD3" w:rsidRDefault="00EF7CC9" w:rsidP="00597329">
      <w:pPr>
        <w:pStyle w:val="NoSpacing"/>
      </w:pPr>
    </w:p>
    <w:sectPr w:rsidR="00EF7CC9" w:rsidRPr="00333CD3" w:rsidSect="0038431A">
      <w:type w:val="continuous"/>
      <w:pgSz w:w="12240" w:h="15840"/>
      <w:pgMar w:top="864" w:right="864" w:bottom="2304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FDCD" w14:textId="77777777" w:rsidR="009669F7" w:rsidRDefault="009669F7" w:rsidP="00713050">
      <w:pPr>
        <w:spacing w:line="240" w:lineRule="auto"/>
      </w:pPr>
      <w:r>
        <w:separator/>
      </w:r>
    </w:p>
  </w:endnote>
  <w:endnote w:type="continuationSeparator" w:id="0">
    <w:p w14:paraId="32CA47D3" w14:textId="77777777" w:rsidR="009669F7" w:rsidRDefault="009669F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 REGULAR ROMAN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Quicksand">
    <w:altName w:val="Quicksand"/>
    <w:panose1 w:val="02070303000000060000"/>
    <w:charset w:val="00"/>
    <w:family w:val="auto"/>
    <w:notTrueType/>
    <w:pitch w:val="variable"/>
    <w:sig w:usb0="800000AF" w:usb1="00000008" w:usb2="00000000" w:usb3="00000000" w:csb0="0000011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PLAYFAIR DISPLAY BOLD ROMAN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Quicksand Light">
    <w:altName w:val="Quicksand Light"/>
    <w:panose1 w:val="02070303000000060000"/>
    <w:charset w:val="00"/>
    <w:family w:val="roman"/>
    <w:notTrueType/>
    <w:pitch w:val="variable"/>
    <w:sig w:usb0="800000AF" w:usb1="00000008" w:usb2="00000000" w:usb3="00000000" w:csb0="0000001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 Pro">
    <w:altName w:val="Minion Pro"/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Quicksand Bold">
    <w:altName w:val="Quicksand Bold"/>
    <w:panose1 w:val="02000000000000000000"/>
    <w:charset w:val="00"/>
    <w:family w:val="auto"/>
    <w:notTrueType/>
    <w:pitch w:val="variable"/>
    <w:sig w:usb0="800000AF" w:usb1="00000008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6F58" w14:textId="77777777" w:rsidR="00CB1E5F" w:rsidRDefault="00CB1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38431A" w:rsidRPr="000B4417" w14:paraId="51610F66" w14:textId="77777777" w:rsidTr="008E5324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A10C66" w14:textId="77777777" w:rsidR="0038431A" w:rsidRDefault="0038431A" w:rsidP="0038431A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97A5A08" wp14:editId="75DCCF87">
                    <wp:extent cx="329184" cy="329184"/>
                    <wp:effectExtent l="0" t="0" r="0" b="0"/>
                    <wp:docPr id="51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52" name="Oval 5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" name="Group 56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57" name="Freeform 5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D2B80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">
                    <o:lock v:ext="edit" aspectratio="t"/>
                    <v:oval id="Oval 52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" fillcolor="#264653 [3204]" stroked="f" strokeweight="1pt">
                      <v:stroke joinstyle="miter"/>
                    </v:oval>
                    <v:group id="Group 56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  <v:shape id="Freeform 57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6561D2" w14:textId="77777777" w:rsidR="0038431A" w:rsidRDefault="0038431A" w:rsidP="0038431A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3125A17" wp14:editId="6216FB7F">
                    <wp:extent cx="329184" cy="329184"/>
                    <wp:effectExtent l="0" t="0" r="13970" b="13970"/>
                    <wp:docPr id="61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2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0F2CD" w14:textId="77777777" w:rsidR="0038431A" w:rsidRDefault="0038431A" w:rsidP="0038431A">
                                  <w:pPr>
                                    <w:jc w:val="center"/>
                                  </w:pPr>
                                  <w:r>
                                    <w:softHyphen/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125A17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G4vdus7EQAAvV0AAA4AAAAAAAAAAAAAAAAALgIAAGRycy9lMm9Eb2MueG1sUEsBAi0AFAAGAAgA&#13;&#10;AAAhANsnw1zcAAAACAEAAA8AAAAAAAAAAAAAAAAAlRMAAGRycy9kb3ducmV2LnhtbFBLBQYAAAAA&#13;&#10;BAAEAPMAAACe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64653 [3204]" strokecolor="#264653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" adj="-11796480,,540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stroke joinstyle="round"/>
                      <v:formulas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 textboxrect="0,0,1894,1896"/>
                      <v:textbox>
                        <w:txbxContent>
                          <w:p w14:paraId="3470F2CD" w14:textId="77777777" w:rsidR="0038431A" w:rsidRDefault="0038431A" w:rsidP="0038431A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669B0B" w14:textId="77777777" w:rsidR="0038431A" w:rsidRDefault="0038431A" w:rsidP="0038431A">
          <w:pPr>
            <w:pStyle w:val="Footer"/>
          </w:pPr>
          <w:r w:rsidRPr="000B4417">
            <w:rPr>
              <w:noProof/>
              <w:vertAlign w:val="subscript"/>
            </w:rPr>
            <w:drawing>
              <wp:anchor distT="0" distB="0" distL="114300" distR="114300" simplePos="0" relativeHeight="251662336" behindDoc="0" locked="0" layoutInCell="1" allowOverlap="1" wp14:anchorId="26BB1A7E" wp14:editId="72F42811">
                <wp:simplePos x="0" y="0"/>
                <wp:positionH relativeFrom="column">
                  <wp:posOffset>506095</wp:posOffset>
                </wp:positionH>
                <wp:positionV relativeFrom="paragraph">
                  <wp:posOffset>-73660</wp:posOffset>
                </wp:positionV>
                <wp:extent cx="475488" cy="475488"/>
                <wp:effectExtent l="0" t="0" r="0" b="0"/>
                <wp:wrapNone/>
                <wp:docPr id="83" name="Picture 83" descr="A drawing of a skull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drawing of a skull&#10;&#10;Description automatically generated with low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1BB1FB48" wp14:editId="1601AA3D">
                    <wp:extent cx="329184" cy="329184"/>
                    <wp:effectExtent l="0" t="0" r="13970" b="11430"/>
                    <wp:docPr id="64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786C308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264653 [3204]" strokecolor="#264653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56C219" w14:textId="77777777" w:rsidR="0038431A" w:rsidRDefault="0038431A" w:rsidP="0038431A">
          <w:pPr>
            <w:pStyle w:val="Footer"/>
          </w:pPr>
          <w:r>
            <w:rPr>
              <w:noProof/>
            </w:rPr>
            <w:drawing>
              <wp:inline distT="0" distB="0" distL="0" distR="0" wp14:anchorId="58EC98A9" wp14:editId="07A97592">
                <wp:extent cx="324599" cy="328930"/>
                <wp:effectExtent l="0" t="0" r="5715" b="1270"/>
                <wp:docPr id="84" name="Picture 84" descr="Qr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 descr="Qr code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31895" cy="336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8431A" w14:paraId="7BC180E2" w14:textId="77777777" w:rsidTr="008E5324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3989F7D" w14:textId="081B2D61" w:rsidR="0038431A" w:rsidRPr="00CA3DF1" w:rsidRDefault="009669F7" w:rsidP="0038431A">
          <w:pPr>
            <w:pStyle w:val="Footer"/>
          </w:pPr>
          <w:sdt>
            <w:sdtPr>
              <w:alias w:val="Email:"/>
              <w:tag w:val="Email:"/>
              <w:id w:val="1766490988"/>
              <w:placeholder>
                <w:docPart w:val="33EB278EF0432E41849DB91D58DCAF5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F75A2">
                <w:t>ashley.zufelt@gmail.com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504258554"/>
            <w:placeholder>
              <w:docPart w:val="ADBE208AB37FD54EBFA5A36270C0A32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12B334F" w14:textId="44342348" w:rsidR="0038431A" w:rsidRPr="00C2098A" w:rsidRDefault="0038431A" w:rsidP="0038431A">
              <w:pPr>
                <w:pStyle w:val="Footer"/>
              </w:pPr>
              <w:r>
                <w:t>(210) 837-0003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15C40AE" w14:textId="3AB1C598" w:rsidR="0038431A" w:rsidRPr="00C2098A" w:rsidRDefault="00597329" w:rsidP="0038431A">
          <w:pPr>
            <w:pStyle w:val="Footer"/>
          </w:pPr>
          <w:r>
            <w:t>Github.io/</w:t>
          </w:r>
          <w:proofErr w:type="spellStart"/>
          <w:r>
            <w:t>azufelt</w:t>
          </w:r>
          <w:proofErr w:type="spellEnd"/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587660972"/>
            <w:placeholder>
              <w:docPart w:val="DD477E586B046445AD4644F493A28F3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B2A2B07" w14:textId="77777777" w:rsidR="0038431A" w:rsidRPr="00C2098A" w:rsidRDefault="0038431A" w:rsidP="0038431A">
              <w:pPr>
                <w:pStyle w:val="Footer"/>
              </w:pPr>
              <w:r>
                <w:t>www.ashleyzufelt.com</w:t>
              </w:r>
            </w:p>
          </w:sdtContent>
        </w:sdt>
      </w:tc>
    </w:tr>
  </w:tbl>
  <w:p w14:paraId="50231B57" w14:textId="4965ADEC" w:rsidR="00C2098A" w:rsidRDefault="00C2098A" w:rsidP="00217980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RPr="000B4417" w14:paraId="42EC2F1A" w14:textId="77777777" w:rsidTr="007350EF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5FFD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AE37817" wp14:editId="0382F1D6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37B8D7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264653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9E0A5A" w14:textId="74A5BC0B" w:rsidR="00217980" w:rsidRDefault="007350EF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A889464" wp14:editId="27F8BF00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9A2E8E" w14:textId="0CC42C6F" w:rsidR="008215A2" w:rsidRDefault="008215A2" w:rsidP="008215A2">
                                  <w:pPr>
                                    <w:jc w:val="center"/>
                                  </w:pPr>
                                  <w:r>
                                    <w:softHyphen/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889464" id="_x0000_s1029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">
                    <o:lock v:ext="edit" aspectratio="t"/>
                    <v:shape id="Circle around telephone symbol" o:spid="_x0000_s1030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264653 [3204]" strokecolor="#264653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31" style="position:absolute;left:97;top:95;width:237;height:238;visibility:visible;mso-wrap-style:square;v-text-anchor:top" coordsize="1894,189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" adj="-11796480,,540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stroke joinstyle="round"/>
                      <v:formulas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 textboxrect="0,0,1894,1896"/>
                      <v:textbox>
                        <w:txbxContent>
                          <w:p w14:paraId="1A9A2E8E" w14:textId="0CC42C6F" w:rsidR="008215A2" w:rsidRDefault="008215A2" w:rsidP="008215A2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FFE594" w14:textId="6C6BD4A1" w:rsidR="00217980" w:rsidRDefault="000B4417" w:rsidP="00217980">
          <w:pPr>
            <w:pStyle w:val="Footer"/>
          </w:pPr>
          <w:r w:rsidRPr="000B4417">
            <w:rPr>
              <w:noProof/>
              <w:vertAlign w:val="subscript"/>
            </w:rPr>
            <w:drawing>
              <wp:anchor distT="0" distB="0" distL="114300" distR="114300" simplePos="0" relativeHeight="251660288" behindDoc="0" locked="0" layoutInCell="1" allowOverlap="1" wp14:anchorId="7FC92776" wp14:editId="76D5D576">
                <wp:simplePos x="0" y="0"/>
                <wp:positionH relativeFrom="column">
                  <wp:posOffset>506095</wp:posOffset>
                </wp:positionH>
                <wp:positionV relativeFrom="paragraph">
                  <wp:posOffset>-73660</wp:posOffset>
                </wp:positionV>
                <wp:extent cx="475488" cy="475488"/>
                <wp:effectExtent l="0" t="0" r="0" b="0"/>
                <wp:wrapNone/>
                <wp:docPr id="85" name="Picture 85" descr="A drawing of a skull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drawing of a skull&#10;&#10;Description automatically generated with low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88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3AC0BCE8" wp14:editId="4D77D50A">
                    <wp:extent cx="329184" cy="329184"/>
                    <wp:effectExtent l="0" t="0" r="13970" b="1143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644BAC2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264653 [3204]" strokecolor="#264653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17322A" w14:textId="7C08C9FB" w:rsidR="00217980" w:rsidRDefault="00A766DE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6EE226E" wp14:editId="3F8AF39A">
                <wp:extent cx="324599" cy="328930"/>
                <wp:effectExtent l="0" t="0" r="5715" b="1270"/>
                <wp:docPr id="86" name="Pictur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31895" cy="336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350EF" w14:paraId="1230C5E2" w14:textId="77777777" w:rsidTr="007350EF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79D7DAF9" w14:textId="004A28AE" w:rsidR="007350EF" w:rsidRPr="00CA3DF1" w:rsidRDefault="009669F7" w:rsidP="006F75A2">
          <w:pPr>
            <w:pStyle w:val="Footer"/>
            <w:ind w:left="-202" w:right="-98" w:firstLine="202"/>
          </w:pPr>
          <w:sdt>
            <w:sdtPr>
              <w:alias w:val="Email:"/>
              <w:tag w:val="Email:"/>
              <w:id w:val="-1689822732"/>
              <w:placeholder>
                <w:docPart w:val="8C7EC214B12907418575303379014E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350EF" w:rsidRPr="007350EF">
                <w:t>ashley.zufelt@gmail</w:t>
              </w:r>
              <w:r w:rsidR="006F75A2">
                <w:t>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4B46D866AEE6FC43A40A34263B46855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8F87D30" w14:textId="0DE59E32" w:rsidR="007350EF" w:rsidRPr="00C2098A" w:rsidRDefault="0038431A" w:rsidP="007350EF">
              <w:pPr>
                <w:pStyle w:val="Footer"/>
              </w:pPr>
              <w:r>
                <w:t>(210) 837-0003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FE788A9" w14:textId="451C250A" w:rsidR="007350EF" w:rsidRPr="00C2098A" w:rsidRDefault="0038431A" w:rsidP="007350EF">
          <w:pPr>
            <w:pStyle w:val="Footer"/>
          </w:pPr>
          <w:r>
            <w:t>Github.io/</w:t>
          </w:r>
          <w:proofErr w:type="spellStart"/>
          <w:r>
            <w:t>azufelt</w:t>
          </w:r>
          <w:proofErr w:type="spellEnd"/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01FEB25A99428F4CB556B1DE49A8F96D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072764B" w14:textId="23CE33B7" w:rsidR="007350EF" w:rsidRPr="00C2098A" w:rsidRDefault="00A766DE" w:rsidP="007350EF">
              <w:pPr>
                <w:pStyle w:val="Footer"/>
              </w:pPr>
              <w:r>
                <w:t>www.ashleyzufelt.com</w:t>
              </w:r>
            </w:p>
          </w:sdtContent>
        </w:sdt>
      </w:tc>
    </w:tr>
  </w:tbl>
  <w:p w14:paraId="74243023" w14:textId="31DE5B3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A6DC8" w14:textId="77777777" w:rsidR="009669F7" w:rsidRDefault="009669F7" w:rsidP="00713050">
      <w:pPr>
        <w:spacing w:line="240" w:lineRule="auto"/>
      </w:pPr>
      <w:r>
        <w:separator/>
      </w:r>
    </w:p>
  </w:footnote>
  <w:footnote w:type="continuationSeparator" w:id="0">
    <w:p w14:paraId="659DDB1E" w14:textId="77777777" w:rsidR="009669F7" w:rsidRDefault="009669F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96BE" w14:textId="77777777" w:rsidR="00CB1E5F" w:rsidRDefault="00CB1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E6860B2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A224E20" w14:textId="7630E0D0" w:rsidR="001A5CA9" w:rsidRPr="00F207C0" w:rsidRDefault="00CB1E5F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1" layoutInCell="1" allowOverlap="1" wp14:anchorId="4C2D7CDB" wp14:editId="7AE45EB9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-382905</wp:posOffset>
                    </wp:positionV>
                    <wp:extent cx="6665595" cy="1810385"/>
                    <wp:effectExtent l="0" t="0" r="0" b="2540"/>
                    <wp:wrapNone/>
                    <wp:docPr id="9" name="Group 9" descr="Header graphic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911" cy="1810385"/>
                            </a:xfrm>
                          </wpg:grpSpPr>
                          <wps:wsp>
                            <wps:cNvPr id="10" name="Red rectangle"/>
                            <wps:cNvSpPr/>
                            <wps:spPr>
                              <a:xfrm>
                                <a:off x="1133475" y="419100"/>
                                <a:ext cx="5532436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d circle"/>
                            <wps:cNvSpPr/>
                            <wps:spPr>
                              <a:xfrm>
                                <a:off x="0" y="0"/>
                                <a:ext cx="1810488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White circle"/>
                            <wps:cNvSpPr/>
                            <wps:spPr>
                              <a:xfrm>
                                <a:off x="57150" y="57150"/>
                                <a:ext cx="1704460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F135947" id="Group 9" o:spid="_x0000_s1026" alt="Header graphics" style="position:absolute;margin-left:.3pt;margin-top:-30.15pt;width:524.85pt;height:142.55pt;z-index:-25165209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">
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" fillcolor="#264653 [3204]" stroked="f" strokeweight="1pt"/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" adj="626" fillcolor="#264653 [3204]" stroked="f" strokeweight="1pt">
                      <v:stroke joinstyle="miter"/>
                    </v:shape>
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" fillcolor="white [3212]" stroked="f" strokeweight="1pt">
                      <v:stroke joinstyle="miter"/>
                    </v:oval>
                    <w10:wrap anchory="page"/>
                    <w10:anchorlock/>
                  </v:group>
                </w:pict>
              </mc:Fallback>
            </mc:AlternateContent>
          </w:r>
          <w:r w:rsidR="006F75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E73679B" wp14:editId="39DA9746">
                    <wp:simplePos x="0" y="0"/>
                    <wp:positionH relativeFrom="column">
                      <wp:posOffset>1133475</wp:posOffset>
                    </wp:positionH>
                    <wp:positionV relativeFrom="paragraph">
                      <wp:posOffset>-81915</wp:posOffset>
                    </wp:positionV>
                    <wp:extent cx="5532120" cy="1005840"/>
                    <wp:effectExtent l="0" t="0" r="5080" b="0"/>
                    <wp:wrapNone/>
                    <wp:docPr id="53" name="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32120" cy="1005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BB8346F" id="Red rectangle" o:spid="_x0000_s1026" style="position:absolute;margin-left:89.25pt;margin-top:-6.45pt;width:435.6pt;height:7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" fillcolor="#264653 [3204]" stroked="f" strokeweight="1pt"/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B46D866AEE6FC43A40A34263B468551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>
                <w:t>AZ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7F9018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11C1371" w14:textId="203C2845" w:rsidR="001A5CA9" w:rsidRPr="00A766DE" w:rsidRDefault="009669F7" w:rsidP="001A5CA9">
                <w:pPr>
                  <w:pStyle w:val="Heading1"/>
                  <w:outlineLvl w:val="0"/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Your Name:"/>
                    <w:tag w:val="Your Name:"/>
                    <w:id w:val="-1167866379"/>
                    <w:placeholder>
                      <w:docPart w:val="F7B3271DF31C744BA260CB8B3AA3250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B2439" w:rsidRPr="00A766DE">
                      <w:rPr>
                        <w:color w:val="FFFFFF" w:themeColor="background1"/>
                      </w:rPr>
                      <w:t>Ashley Zufelt</w:t>
                    </w:r>
                  </w:sdtContent>
                </w:sdt>
              </w:p>
              <w:p w14:paraId="2DB4F813" w14:textId="28FE773B" w:rsidR="00A766DE" w:rsidRDefault="009669F7" w:rsidP="001A5CA9">
                <w:pPr>
                  <w:pStyle w:val="Heading2"/>
                  <w:outlineLvl w:val="1"/>
                  <w:rPr>
                    <w:color w:val="FFFFFF" w:themeColor="background1"/>
                  </w:rPr>
                </w:pPr>
                <w:sdt>
                  <w:sdtPr>
                    <w:rPr>
                      <w:color w:val="FFFFFF" w:themeColor="background1"/>
                    </w:rPr>
                    <w:alias w:val="Profession or Industry:"/>
                    <w:tag w:val="Profession or Industry:"/>
                    <w:id w:val="1972160614"/>
                    <w:placeholder>
                      <w:docPart w:val="33EB278EF0432E41849DB91D58DCAF5F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B2439" w:rsidRPr="00A766DE">
                      <w:rPr>
                        <w:color w:val="FFFFFF" w:themeColor="background1"/>
                      </w:rPr>
                      <w:t>Web Front End Developer &amp; Designer</w:t>
                    </w:r>
                  </w:sdtContent>
                </w:sdt>
              </w:p>
              <w:p w14:paraId="6D22B7FB" w14:textId="444532A7" w:rsidR="001A5CA9" w:rsidRPr="00A766DE" w:rsidRDefault="00E12C60" w:rsidP="001A5CA9">
                <w:pPr>
                  <w:pStyle w:val="Heading2"/>
                  <w:outlineLvl w:val="1"/>
                  <w:rPr>
                    <w:color w:val="FFFFFF" w:themeColor="background1"/>
                  </w:rPr>
                </w:pPr>
                <w:r w:rsidRPr="00A766DE">
                  <w:rPr>
                    <w:color w:val="FFFFFF" w:themeColor="background1"/>
                  </w:rPr>
                  <w:t xml:space="preserve"> </w:t>
                </w:r>
                <w:sdt>
                  <w:sdtPr>
                    <w:rPr>
                      <w:color w:val="FFFFFF" w:themeColor="background1"/>
                    </w:rPr>
                    <w:alias w:val="Link to other online properties:"/>
                    <w:tag w:val="Link to other online properties:"/>
                    <w:id w:val="-1229059816"/>
                    <w:placeholder>
                      <w:docPart w:val="01FEB25A99428F4CB556B1DE49A8F96D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060BC" w:rsidRPr="00A766DE">
                      <w:rPr>
                        <w:color w:val="FFFFFF" w:themeColor="background1"/>
                      </w:rPr>
                      <w:t>www.ashleyzufelt.com</w:t>
                    </w:r>
                  </w:sdtContent>
                </w:sdt>
              </w:p>
            </w:tc>
          </w:tr>
        </w:tbl>
        <w:p w14:paraId="56BCA73B" w14:textId="77777777" w:rsidR="001A5CA9" w:rsidRPr="00F207C0" w:rsidRDefault="001A5CA9" w:rsidP="001A5CA9"/>
      </w:tc>
    </w:tr>
  </w:tbl>
  <w:p w14:paraId="25525379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AFF0" w14:textId="77777777" w:rsidR="00CB1E5F" w:rsidRDefault="00CB1E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39"/>
    <w:rsid w:val="00091382"/>
    <w:rsid w:val="000B0619"/>
    <w:rsid w:val="000B4417"/>
    <w:rsid w:val="000B61CA"/>
    <w:rsid w:val="000F7610"/>
    <w:rsid w:val="00114ED7"/>
    <w:rsid w:val="00140B0E"/>
    <w:rsid w:val="00141EE6"/>
    <w:rsid w:val="001A4183"/>
    <w:rsid w:val="001A5CA9"/>
    <w:rsid w:val="001B2AC1"/>
    <w:rsid w:val="001B403A"/>
    <w:rsid w:val="00217980"/>
    <w:rsid w:val="00271662"/>
    <w:rsid w:val="0027404F"/>
    <w:rsid w:val="00293B83"/>
    <w:rsid w:val="002B091C"/>
    <w:rsid w:val="002C250F"/>
    <w:rsid w:val="002C2CDD"/>
    <w:rsid w:val="002D45C6"/>
    <w:rsid w:val="002F03FA"/>
    <w:rsid w:val="00313E86"/>
    <w:rsid w:val="00333CD3"/>
    <w:rsid w:val="00340365"/>
    <w:rsid w:val="00342AD8"/>
    <w:rsid w:val="00342B64"/>
    <w:rsid w:val="00364079"/>
    <w:rsid w:val="0038431A"/>
    <w:rsid w:val="003B6911"/>
    <w:rsid w:val="003C5528"/>
    <w:rsid w:val="004077FB"/>
    <w:rsid w:val="00424DD9"/>
    <w:rsid w:val="00437A5A"/>
    <w:rsid w:val="0046104A"/>
    <w:rsid w:val="004717C5"/>
    <w:rsid w:val="004811FE"/>
    <w:rsid w:val="004B34C4"/>
    <w:rsid w:val="004E7CD5"/>
    <w:rsid w:val="00523479"/>
    <w:rsid w:val="00543DB7"/>
    <w:rsid w:val="005729B0"/>
    <w:rsid w:val="00597329"/>
    <w:rsid w:val="00641630"/>
    <w:rsid w:val="00684488"/>
    <w:rsid w:val="006A3CE7"/>
    <w:rsid w:val="006C4C50"/>
    <w:rsid w:val="006D76B1"/>
    <w:rsid w:val="006F75A2"/>
    <w:rsid w:val="00713050"/>
    <w:rsid w:val="007350EF"/>
    <w:rsid w:val="00741125"/>
    <w:rsid w:val="00746F7F"/>
    <w:rsid w:val="007569C1"/>
    <w:rsid w:val="00763832"/>
    <w:rsid w:val="007D2696"/>
    <w:rsid w:val="00811117"/>
    <w:rsid w:val="008215A2"/>
    <w:rsid w:val="00841146"/>
    <w:rsid w:val="0088504C"/>
    <w:rsid w:val="0089382B"/>
    <w:rsid w:val="008A1907"/>
    <w:rsid w:val="008C6BCA"/>
    <w:rsid w:val="008C7B50"/>
    <w:rsid w:val="009669F7"/>
    <w:rsid w:val="009B2439"/>
    <w:rsid w:val="009B3C40"/>
    <w:rsid w:val="00A42540"/>
    <w:rsid w:val="00A50939"/>
    <w:rsid w:val="00A72F03"/>
    <w:rsid w:val="00A766DE"/>
    <w:rsid w:val="00AA6A40"/>
    <w:rsid w:val="00B5664D"/>
    <w:rsid w:val="00B71AA5"/>
    <w:rsid w:val="00BA5B40"/>
    <w:rsid w:val="00BD0206"/>
    <w:rsid w:val="00C2098A"/>
    <w:rsid w:val="00C21166"/>
    <w:rsid w:val="00C5444A"/>
    <w:rsid w:val="00C612DA"/>
    <w:rsid w:val="00C7741E"/>
    <w:rsid w:val="00C875AB"/>
    <w:rsid w:val="00CA3DF1"/>
    <w:rsid w:val="00CA4581"/>
    <w:rsid w:val="00CB1E5F"/>
    <w:rsid w:val="00CE18D5"/>
    <w:rsid w:val="00D04109"/>
    <w:rsid w:val="00D060BC"/>
    <w:rsid w:val="00DC42F3"/>
    <w:rsid w:val="00DD6416"/>
    <w:rsid w:val="00DF4E0A"/>
    <w:rsid w:val="00E02DCD"/>
    <w:rsid w:val="00E12C60"/>
    <w:rsid w:val="00E22E87"/>
    <w:rsid w:val="00E57630"/>
    <w:rsid w:val="00E86C2B"/>
    <w:rsid w:val="00EF6AC9"/>
    <w:rsid w:val="00EF7CC9"/>
    <w:rsid w:val="00F06402"/>
    <w:rsid w:val="00F207C0"/>
    <w:rsid w:val="00F20AE5"/>
    <w:rsid w:val="00F22634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38400"/>
  <w15:chartTrackingRefBased/>
  <w15:docId w15:val="{8CE1E25C-FCEC-A147-B593-C2F35A1F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F06402"/>
    <w:pPr>
      <w:keepNext/>
      <w:keepLines/>
      <w:spacing w:before="60" w:after="40" w:line="240" w:lineRule="auto"/>
      <w:contextualSpacing/>
      <w:jc w:val="right"/>
      <w:outlineLvl w:val="0"/>
    </w:pPr>
    <w:rPr>
      <w:rFonts w:ascii="PLAYFAIR DISPLAY REGULAR ROMAN" w:eastAsiaTheme="majorEastAsia" w:hAnsi="PLAYFAIR DISPLAY REGULAR ROMAN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766DE"/>
    <w:pPr>
      <w:keepNext/>
      <w:keepLines/>
      <w:spacing w:line="240" w:lineRule="auto"/>
      <w:jc w:val="right"/>
      <w:outlineLvl w:val="1"/>
    </w:pPr>
    <w:rPr>
      <w:rFonts w:ascii="Quicksand" w:eastAsiaTheme="majorEastAsia" w:hAnsi="Quicksand" w:cs="Times New Roman (Headings CS)"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AD8"/>
    <w:pPr>
      <w:keepNext/>
      <w:keepLines/>
      <w:pBdr>
        <w:bottom w:val="single" w:sz="48" w:space="1" w:color="264653" w:themeColor="accent1"/>
      </w:pBdr>
      <w:spacing w:before="720" w:after="180"/>
      <w:contextualSpacing/>
      <w:outlineLvl w:val="2"/>
    </w:pPr>
    <w:rPr>
      <w:rFonts w:ascii="PLAYFAIR DISPLAY BOLD ROMAN" w:eastAsiaTheme="majorEastAsia" w:hAnsi="PLAYFAIR DISPLAY BOLD ROMAN" w:cstheme="majorBidi"/>
      <w:b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42AD8"/>
    <w:pPr>
      <w:keepNext/>
      <w:keepLines/>
      <w:spacing w:before="240"/>
      <w:contextualSpacing/>
      <w:outlineLvl w:val="3"/>
    </w:pPr>
    <w:rPr>
      <w:rFonts w:ascii="PLAYFAIR DISPLAY BOLD ROMAN" w:eastAsiaTheme="majorEastAsia" w:hAnsi="PLAYFAIR DISPLAY BOLD ROMAN" w:cs="Times New Roman (Headings CS)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D8"/>
    <w:pPr>
      <w:keepNext/>
      <w:keepLines/>
      <w:spacing w:before="40"/>
      <w:outlineLvl w:val="4"/>
    </w:pPr>
    <w:rPr>
      <w:rFonts w:ascii="Quicksand" w:eastAsiaTheme="majorEastAsia" w:hAnsi="Quicksand" w:cstheme="majorBidi"/>
      <w:color w:val="1C343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6DE"/>
    <w:rPr>
      <w:rFonts w:ascii="Quicksand" w:eastAsiaTheme="majorEastAsia" w:hAnsi="Quicksand" w:cs="Times New Roman (Headings CS)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D8"/>
    <w:rPr>
      <w:rFonts w:ascii="PLAYFAIR DISPLAY BOLD ROMAN" w:eastAsiaTheme="majorEastAsia" w:hAnsi="PLAYFAIR DISPLAY BOLD ROMAN" w:cstheme="majorBidi"/>
      <w:b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6402"/>
    <w:rPr>
      <w:rFonts w:ascii="PLAYFAIR DISPLAY REGULAR ROMAN" w:eastAsiaTheme="majorEastAsia" w:hAnsi="PLAYFAIR DISPLAY REGULAR ROMAN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342AD8"/>
    <w:rPr>
      <w:rFonts w:ascii="PLAYFAIR DISPLAY BOLD ROMAN" w:eastAsiaTheme="majorEastAsia" w:hAnsi="PLAYFAIR DISPLAY BOLD ROMAN" w:cs="Times New Roman (Headings CS)"/>
      <w:b/>
      <w:iC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342AD8"/>
    <w:pPr>
      <w:spacing w:after="1600" w:line="240" w:lineRule="auto"/>
      <w:ind w:left="144" w:right="360"/>
      <w:contextualSpacing/>
      <w:jc w:val="center"/>
    </w:pPr>
    <w:rPr>
      <w:rFonts w:ascii="PLAYFAIR DISPLAY REGULAR ROMAN" w:hAnsi="PLAYFAIR DISPLAY REGULAR ROMAN"/>
      <w:caps/>
      <w:color w:val="264653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7350EF"/>
    <w:pPr>
      <w:spacing w:line="240" w:lineRule="auto"/>
      <w:jc w:val="center"/>
    </w:pPr>
    <w:rPr>
      <w:rFonts w:ascii="Quicksand Light" w:hAnsi="Quicksand Light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rsid w:val="007350EF"/>
    <w:rPr>
      <w:rFonts w:ascii="Quicksand Light" w:hAnsi="Quicksand Light" w:cs="Times New Roman (Body CS)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342AD8"/>
    <w:pPr>
      <w:autoSpaceDE w:val="0"/>
      <w:autoSpaceDN w:val="0"/>
      <w:adjustRightInd w:val="0"/>
      <w:spacing w:line="288" w:lineRule="auto"/>
      <w:textAlignment w:val="center"/>
    </w:pPr>
    <w:rPr>
      <w:rFonts w:ascii="Quicksand Light" w:hAnsi="Quicksand Light" w:cs="Minion Pro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AD8"/>
    <w:rPr>
      <w:rFonts w:ascii="Quicksand" w:eastAsiaTheme="majorEastAsia" w:hAnsi="Quicksand" w:cstheme="majorBidi"/>
      <w:color w:val="1C343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leyzufelt/Library/Containers/com.microsoft.Word/Data/Library/Application%20Support/Microsoft/Office/16.0/DTS/en-US%7b2ABE66CC-92D0-6742-86DA-6AFCE0AE25B4%7d/%7bB8FF3007-6B24-4D45-ACB4-536984697BCA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8C50A58FC0F942BC6C16F70723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2312B-DC1D-1845-8767-8177E9B2160E}"/>
      </w:docPartPr>
      <w:docPartBody>
        <w:p w:rsidR="00E36F66" w:rsidRDefault="000842BA">
          <w:pPr>
            <w:pStyle w:val="F08C50A58FC0F942BC6C16F70723C7BB"/>
          </w:pPr>
          <w:r w:rsidRPr="00333CD3">
            <w:t>YN</w:t>
          </w:r>
        </w:p>
      </w:docPartBody>
    </w:docPart>
    <w:docPart>
      <w:docPartPr>
        <w:name w:val="B51AE1707A407347A9C9FBFFC5D6F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0280-F976-6144-8B03-FA8397EAFCE5}"/>
      </w:docPartPr>
      <w:docPartBody>
        <w:p w:rsidR="00E36F66" w:rsidRDefault="000842BA">
          <w:pPr>
            <w:pStyle w:val="B51AE1707A407347A9C9FBFFC5D6F713"/>
          </w:pPr>
          <w:r>
            <w:t>Objective</w:t>
          </w:r>
        </w:p>
      </w:docPartBody>
    </w:docPart>
    <w:docPart>
      <w:docPartPr>
        <w:name w:val="8D01AC3A03EF0343A5342D37F27CD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B6805-FD35-334E-81A8-22A38B8886C9}"/>
      </w:docPartPr>
      <w:docPartBody>
        <w:p w:rsidR="00E36F66" w:rsidRDefault="000842BA">
          <w:pPr>
            <w:pStyle w:val="8D01AC3A03EF0343A5342D37F27CDED8"/>
          </w:pPr>
          <w:r w:rsidRPr="00333CD3">
            <w:t>Skills</w:t>
          </w:r>
        </w:p>
      </w:docPartBody>
    </w:docPart>
    <w:docPart>
      <w:docPartPr>
        <w:name w:val="6DF903AF4DAD5C409EDE10941C30F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D370C-B1E5-2E43-B558-6180C6E271C4}"/>
      </w:docPartPr>
      <w:docPartBody>
        <w:p w:rsidR="00E36F66" w:rsidRDefault="000842BA">
          <w:pPr>
            <w:pStyle w:val="6DF903AF4DAD5C409EDE10941C30F58F"/>
          </w:pPr>
          <w:r>
            <w:t>Your Name</w:t>
          </w:r>
        </w:p>
      </w:docPartBody>
    </w:docPart>
    <w:docPart>
      <w:docPartPr>
        <w:name w:val="27D7E787682BF542B1C8071CF6F7F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0E668-D7EB-794A-977D-FF1EA6A70708}"/>
      </w:docPartPr>
      <w:docPartBody>
        <w:p w:rsidR="00E36F66" w:rsidRDefault="000842BA">
          <w:pPr>
            <w:pStyle w:val="27D7E787682BF542B1C8071CF6F7F5D7"/>
          </w:pPr>
          <w:r w:rsidRPr="00333CD3">
            <w:t>Experience</w:t>
          </w:r>
        </w:p>
      </w:docPartBody>
    </w:docPart>
    <w:docPart>
      <w:docPartPr>
        <w:name w:val="5C8B4F05FFCCBD498203CA2F26E39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9800-F81A-3C4A-A269-06058F0075BD}"/>
      </w:docPartPr>
      <w:docPartBody>
        <w:p w:rsidR="00E36F66" w:rsidRDefault="000842BA">
          <w:pPr>
            <w:pStyle w:val="5C8B4F05FFCCBD498203CA2F26E39DF2"/>
          </w:pPr>
          <w:r w:rsidRPr="00333CD3">
            <w:t>Education</w:t>
          </w:r>
        </w:p>
      </w:docPartBody>
    </w:docPart>
    <w:docPart>
      <w:docPartPr>
        <w:name w:val="8C7EC214B12907418575303379014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01C13-AB9E-334F-84CC-8FDAA536434B}"/>
      </w:docPartPr>
      <w:docPartBody>
        <w:p w:rsidR="00E36F66" w:rsidRDefault="004443F5" w:rsidP="004443F5">
          <w:pPr>
            <w:pStyle w:val="8C7EC214B12907418575303379014E04"/>
          </w:pPr>
          <w:r w:rsidRPr="00333CD3">
            <w:t>Date Earned</w:t>
          </w:r>
        </w:p>
      </w:docPartBody>
    </w:docPart>
    <w:docPart>
      <w:docPartPr>
        <w:name w:val="4B46D866AEE6FC43A40A34263B468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27B0C-828E-694C-8806-E50659F950CF}"/>
      </w:docPartPr>
      <w:docPartBody>
        <w:p w:rsidR="00E36F66" w:rsidRDefault="004443F5" w:rsidP="004443F5">
          <w:pPr>
            <w:pStyle w:val="4B46D866AEE6FC43A40A34263B46855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F7B3271DF31C744BA260CB8B3AA32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6C75-6D54-0044-8603-23FC4ABC4A57}"/>
      </w:docPartPr>
      <w:docPartBody>
        <w:p w:rsidR="00E36F66" w:rsidRDefault="004443F5" w:rsidP="004443F5">
          <w:pPr>
            <w:pStyle w:val="F7B3271DF31C744BA260CB8B3AA3250B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01FEB25A99428F4CB556B1DE49A8F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28E07-96CF-F542-9FDE-2151F618C049}"/>
      </w:docPartPr>
      <w:docPartBody>
        <w:p w:rsidR="00E36F66" w:rsidRDefault="004443F5" w:rsidP="004443F5">
          <w:pPr>
            <w:pStyle w:val="01FEB25A99428F4CB556B1DE49A8F96D"/>
          </w:pPr>
          <w:r>
            <w:t>Profession or Industry</w:t>
          </w:r>
        </w:p>
      </w:docPartBody>
    </w:docPart>
    <w:docPart>
      <w:docPartPr>
        <w:name w:val="3C33F19E5539D640898ECB032D23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179E1-8CC2-5F48-8FBE-82EE0DB978B1}"/>
      </w:docPartPr>
      <w:docPartBody>
        <w:p w:rsidR="00E36F66" w:rsidRDefault="004443F5" w:rsidP="004443F5">
          <w:pPr>
            <w:pStyle w:val="3C33F19E5539D640898ECB032D2327F3"/>
          </w:pPr>
          <w:r w:rsidRPr="00333CD3">
            <w:t>Skills</w:t>
          </w:r>
        </w:p>
      </w:docPartBody>
    </w:docPart>
    <w:docPart>
      <w:docPartPr>
        <w:name w:val="33EB278EF0432E41849DB91D58DCA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AD3A9-D6C7-5048-9953-22DA8BD28524}"/>
      </w:docPartPr>
      <w:docPartBody>
        <w:p w:rsidR="00E36F66" w:rsidRDefault="004443F5" w:rsidP="004443F5">
          <w:pPr>
            <w:pStyle w:val="33EB278EF0432E41849DB91D58DCAF5F"/>
          </w:pPr>
          <w:r w:rsidRPr="00333CD3">
            <w:t>Date Earned</w:t>
          </w:r>
        </w:p>
      </w:docPartBody>
    </w:docPart>
    <w:docPart>
      <w:docPartPr>
        <w:name w:val="ADBE208AB37FD54EBFA5A36270C0A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81913-6BC3-5646-9ABC-6035866BD45E}"/>
      </w:docPartPr>
      <w:docPartBody>
        <w:p w:rsidR="00E36F66" w:rsidRDefault="004443F5" w:rsidP="004443F5">
          <w:pPr>
            <w:pStyle w:val="ADBE208AB37FD54EBFA5A36270C0A32B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DD477E586B046445AD4644F493A28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5C0BF-4720-C344-BC88-A01B12C1ACCD}"/>
      </w:docPartPr>
      <w:docPartBody>
        <w:p w:rsidR="00E36F66" w:rsidRDefault="004443F5" w:rsidP="004443F5">
          <w:pPr>
            <w:pStyle w:val="DD477E586B046445AD4644F493A28F33"/>
          </w:pPr>
          <w:r>
            <w:t>Profession or Industry</w:t>
          </w:r>
        </w:p>
      </w:docPartBody>
    </w:docPart>
    <w:docPart>
      <w:docPartPr>
        <w:name w:val="3A4343CCB453364AB789F821808C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28102-5369-0A46-A030-83D1D9B0DCD7}"/>
      </w:docPartPr>
      <w:docPartBody>
        <w:p w:rsidR="00E36F66" w:rsidRDefault="004443F5" w:rsidP="004443F5">
          <w:pPr>
            <w:pStyle w:val="3A4343CCB453364AB789F821808CCAF3"/>
          </w:pPr>
          <w:r w:rsidRPr="00333CD3">
            <w:t>Date Earned</w:t>
          </w:r>
        </w:p>
      </w:docPartBody>
    </w:docPart>
    <w:docPart>
      <w:docPartPr>
        <w:name w:val="13AAD53D4F2C7346BCC10E4538A15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DD6AF-ABB8-724C-AC2B-37B1522481C8}"/>
      </w:docPartPr>
      <w:docPartBody>
        <w:p w:rsidR="00E36F66" w:rsidRDefault="004443F5" w:rsidP="004443F5">
          <w:pPr>
            <w:pStyle w:val="13AAD53D4F2C7346BCC10E4538A150E2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 REGULAR ROMAN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Quicksand">
    <w:altName w:val="Quicksand"/>
    <w:panose1 w:val="02070303000000060000"/>
    <w:charset w:val="00"/>
    <w:family w:val="auto"/>
    <w:notTrueType/>
    <w:pitch w:val="variable"/>
    <w:sig w:usb0="800000AF" w:usb1="00000008" w:usb2="00000000" w:usb3="00000000" w:csb0="0000011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PLAYFAIR DISPLAY BOLD ROMAN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Quicksand Light">
    <w:altName w:val="Quicksand Light"/>
    <w:panose1 w:val="02070303000000060000"/>
    <w:charset w:val="00"/>
    <w:family w:val="roman"/>
    <w:notTrueType/>
    <w:pitch w:val="variable"/>
    <w:sig w:usb0="800000AF" w:usb1="00000008" w:usb2="00000000" w:usb3="00000000" w:csb0="0000001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 Pro">
    <w:altName w:val="Minion Pro"/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Quicksand Bold">
    <w:altName w:val="Quicksand Bold"/>
    <w:panose1 w:val="02000000000000000000"/>
    <w:charset w:val="00"/>
    <w:family w:val="auto"/>
    <w:notTrueType/>
    <w:pitch w:val="variable"/>
    <w:sig w:usb0="800000AF" w:usb1="00000008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F5"/>
    <w:rsid w:val="000842BA"/>
    <w:rsid w:val="004443F5"/>
    <w:rsid w:val="00B05602"/>
    <w:rsid w:val="00E3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C50A58FC0F942BC6C16F70723C7BB">
    <w:name w:val="F08C50A58FC0F942BC6C16F70723C7BB"/>
  </w:style>
  <w:style w:type="paragraph" w:customStyle="1" w:styleId="B51AE1707A407347A9C9FBFFC5D6F713">
    <w:name w:val="B51AE1707A407347A9C9FBFFC5D6F713"/>
  </w:style>
  <w:style w:type="paragraph" w:customStyle="1" w:styleId="8D01AC3A03EF0343A5342D37F27CDED8">
    <w:name w:val="8D01AC3A03EF0343A5342D37F27CDED8"/>
  </w:style>
  <w:style w:type="paragraph" w:customStyle="1" w:styleId="6DF903AF4DAD5C409EDE10941C30F58F">
    <w:name w:val="6DF903AF4DAD5C409EDE10941C30F58F"/>
  </w:style>
  <w:style w:type="paragraph" w:customStyle="1" w:styleId="27D7E787682BF542B1C8071CF6F7F5D7">
    <w:name w:val="27D7E787682BF542B1C8071CF6F7F5D7"/>
  </w:style>
  <w:style w:type="paragraph" w:customStyle="1" w:styleId="5C8B4F05FFCCBD498203CA2F26E39DF2">
    <w:name w:val="5C8B4F05FFCCBD498203CA2F26E39DF2"/>
  </w:style>
  <w:style w:type="paragraph" w:customStyle="1" w:styleId="8C7EC214B12907418575303379014E04">
    <w:name w:val="8C7EC214B12907418575303379014E04"/>
    <w:rsid w:val="004443F5"/>
  </w:style>
  <w:style w:type="paragraph" w:customStyle="1" w:styleId="4B46D866AEE6FC43A40A34263B468551">
    <w:name w:val="4B46D866AEE6FC43A40A34263B468551"/>
    <w:rsid w:val="004443F5"/>
  </w:style>
  <w:style w:type="paragraph" w:customStyle="1" w:styleId="F7B3271DF31C744BA260CB8B3AA3250B">
    <w:name w:val="F7B3271DF31C744BA260CB8B3AA3250B"/>
    <w:rsid w:val="004443F5"/>
  </w:style>
  <w:style w:type="paragraph" w:customStyle="1" w:styleId="01FEB25A99428F4CB556B1DE49A8F96D">
    <w:name w:val="01FEB25A99428F4CB556B1DE49A8F96D"/>
    <w:rsid w:val="004443F5"/>
  </w:style>
  <w:style w:type="paragraph" w:customStyle="1" w:styleId="3C33F19E5539D640898ECB032D2327F3">
    <w:name w:val="3C33F19E5539D640898ECB032D2327F3"/>
    <w:rsid w:val="004443F5"/>
  </w:style>
  <w:style w:type="paragraph" w:customStyle="1" w:styleId="33EB278EF0432E41849DB91D58DCAF5F">
    <w:name w:val="33EB278EF0432E41849DB91D58DCAF5F"/>
    <w:rsid w:val="004443F5"/>
  </w:style>
  <w:style w:type="paragraph" w:customStyle="1" w:styleId="ADBE208AB37FD54EBFA5A36270C0A32B">
    <w:name w:val="ADBE208AB37FD54EBFA5A36270C0A32B"/>
    <w:rsid w:val="004443F5"/>
  </w:style>
  <w:style w:type="paragraph" w:customStyle="1" w:styleId="DD477E586B046445AD4644F493A28F33">
    <w:name w:val="DD477E586B046445AD4644F493A28F33"/>
    <w:rsid w:val="004443F5"/>
  </w:style>
  <w:style w:type="paragraph" w:customStyle="1" w:styleId="3A4343CCB453364AB789F821808CCAF3">
    <w:name w:val="3A4343CCB453364AB789F821808CCAF3"/>
    <w:rsid w:val="004443F5"/>
  </w:style>
  <w:style w:type="paragraph" w:customStyle="1" w:styleId="13AAD53D4F2C7346BCC10E4538A150E2">
    <w:name w:val="13AAD53D4F2C7346BCC10E4538A150E2"/>
    <w:rsid w:val="0044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dehelper - 006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264653"/>
      </a:accent1>
      <a:accent2>
        <a:srgbClr val="2A9D8F"/>
      </a:accent2>
      <a:accent3>
        <a:srgbClr val="E9C46A"/>
      </a:accent3>
      <a:accent4>
        <a:srgbClr val="F4A261"/>
      </a:accent4>
      <a:accent5>
        <a:srgbClr val="E76F51"/>
      </a:accent5>
      <a:accent6>
        <a:srgbClr val="BFBFBF"/>
      </a:accent6>
      <a:hlink>
        <a:srgbClr val="264653"/>
      </a:hlink>
      <a:folHlink>
        <a:srgbClr val="2A9D8F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(210) 837-0003</CompanyAddress>
  <CompanyPhone>(210) 837-0003</CompanyPhone>
  <CompanyFax>www.ashleyzufelt.com</CompanyFax>
  <CompanyEmail>ashley.zufelt@gmail.com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AD86C-808D-9048-A8FD-E802B7F7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{B8FF3007-6B24-4D45-ACB4-536984697BCA}tf16392737.dotx</Template>
  <TotalTime>193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Front End Developer &amp; Designer</dc:subject>
  <dc:creator>Ashley Zufelt</dc:creator>
  <cp:keywords/>
  <dc:description>www.ashleyzufelt.com</dc:description>
  <cp:lastModifiedBy>ashleyzufeltphotography@gmail.com</cp:lastModifiedBy>
  <cp:revision>5</cp:revision>
  <dcterms:created xsi:type="dcterms:W3CDTF">2021-09-01T16:44:00Z</dcterms:created>
  <dcterms:modified xsi:type="dcterms:W3CDTF">2021-09-22T13:59:00Z</dcterms:modified>
</cp:coreProperties>
</file>